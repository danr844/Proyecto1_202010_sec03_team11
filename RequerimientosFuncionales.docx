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0E3CF" w14:textId="2339E365" w:rsidR="007C331B" w:rsidRPr="00DD0037" w:rsidRDefault="00DD0037" w:rsidP="00287CA4">
      <w:pPr>
        <w:pStyle w:val="TituloPrincipla"/>
        <w:rPr>
          <w:sz w:val="36"/>
          <w:szCs w:val="36"/>
        </w:rPr>
      </w:pPr>
      <w:r w:rsidRPr="00DD0037">
        <w:rPr>
          <w:sz w:val="32"/>
          <w:szCs w:val="32"/>
        </w:rPr>
        <w:t xml:space="preserve">Proyecto </w:t>
      </w:r>
      <w:r>
        <w:rPr>
          <w:sz w:val="32"/>
          <w:szCs w:val="32"/>
        </w:rPr>
        <w:t>Estructuras de datos</w:t>
      </w:r>
      <w:r w:rsidRPr="00DD0037">
        <w:rPr>
          <w:sz w:val="32"/>
          <w:szCs w:val="32"/>
        </w:rPr>
        <w:t>– 2020</w:t>
      </w:r>
      <w:r>
        <w:rPr>
          <w:sz w:val="32"/>
          <w:szCs w:val="32"/>
        </w:rPr>
        <w:t>-</w:t>
      </w:r>
      <w:r w:rsidRPr="00DD0037">
        <w:rPr>
          <w:sz w:val="32"/>
          <w:szCs w:val="32"/>
        </w:rPr>
        <w:t>10</w:t>
      </w:r>
    </w:p>
    <w:p w14:paraId="42207462" w14:textId="77777777" w:rsidR="00C306EE" w:rsidRDefault="00623DF0" w:rsidP="0012641F">
      <w:pPr>
        <w:pStyle w:val="Ttulo1"/>
      </w:pPr>
      <w:r>
        <w:t>Listado de Requerimientos</w:t>
      </w: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A562AC" w:rsidRPr="00CB6304" w14:paraId="7DFF9C10" w14:textId="77777777" w:rsidTr="00E27F9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21DBAED" w14:textId="77777777" w:rsidR="00A562AC" w:rsidRPr="00E27F99" w:rsidRDefault="00A025E0" w:rsidP="00E27F9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27F99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79990271" w14:textId="1C5C6ADA" w:rsidR="00F36FC6" w:rsidRPr="00E27F99" w:rsidRDefault="00862380" w:rsidP="003D5296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E27F99">
              <w:rPr>
                <w:sz w:val="18"/>
                <w:szCs w:val="18"/>
              </w:rPr>
              <w:t>R</w:t>
            </w:r>
            <w:r w:rsidR="00F36FC6" w:rsidRPr="00E27F99">
              <w:rPr>
                <w:sz w:val="18"/>
                <w:szCs w:val="18"/>
              </w:rPr>
              <w:t xml:space="preserve">1. </w:t>
            </w:r>
            <w:r w:rsidR="00DD0037">
              <w:rPr>
                <w:sz w:val="18"/>
                <w:szCs w:val="18"/>
              </w:rPr>
              <w:t>Carga de información</w:t>
            </w:r>
            <w:r w:rsidR="003D5296">
              <w:rPr>
                <w:sz w:val="18"/>
                <w:szCs w:val="18"/>
              </w:rPr>
              <w:t>.</w:t>
            </w:r>
          </w:p>
        </w:tc>
      </w:tr>
      <w:tr w:rsidR="00A562AC" w:rsidRPr="00E27F99" w14:paraId="3ECB77F2" w14:textId="77777777" w:rsidTr="00E27F9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2130B1F" w14:textId="77777777" w:rsidR="00A562AC" w:rsidRPr="00E27F99" w:rsidRDefault="00A025E0" w:rsidP="00E27F9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27F99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3F9E8119" w14:textId="702F5D9F" w:rsidR="00250EC5" w:rsidRPr="00E27F99" w:rsidRDefault="004B4E6B" w:rsidP="003D529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carga la información de los comparendos del año 2018, el archivo se carga una única vez</w:t>
            </w:r>
            <w:r w:rsidR="00D257B7">
              <w:rPr>
                <w:b w:val="0"/>
                <w:sz w:val="18"/>
                <w:szCs w:val="18"/>
              </w:rPr>
              <w:t>.</w:t>
            </w:r>
          </w:p>
        </w:tc>
      </w:tr>
      <w:tr w:rsidR="00287CA4" w:rsidRPr="00112022" w14:paraId="12248A39" w14:textId="77777777" w:rsidTr="0011202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1EC54CEB" w14:textId="77777777" w:rsidR="00CB6304" w:rsidRPr="00112022" w:rsidRDefault="00A025E0" w:rsidP="00E27F99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 w:rsidRPr="00112022"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250EC5" w:rsidRPr="00CB6304" w14:paraId="6C4D9076" w14:textId="77777777" w:rsidTr="00E27F9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F827EF7" w14:textId="2F3380DC" w:rsidR="00250EC5" w:rsidRPr="00E27F99" w:rsidRDefault="00250EC5" w:rsidP="00E27F9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287CA4" w:rsidRPr="00112022" w14:paraId="3C574A77" w14:textId="77777777" w:rsidTr="0011202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76ABEAB0" w14:textId="77777777" w:rsidR="00A562AC" w:rsidRPr="00112022" w:rsidRDefault="007900EE" w:rsidP="00E27F99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 w:rsidRPr="00112022"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862380" w:rsidRPr="00CB6304" w14:paraId="07D95990" w14:textId="77777777" w:rsidTr="00E27F9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BD079B0" w14:textId="05CCE7DE" w:rsidR="00862380" w:rsidRPr="00E27F99" w:rsidRDefault="00CC1B81" w:rsidP="003D529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</w:t>
            </w:r>
            <w:r w:rsidR="00FC1A7E">
              <w:rPr>
                <w:b w:val="0"/>
                <w:sz w:val="18"/>
                <w:szCs w:val="18"/>
              </w:rPr>
              <w:t>Se muestra en consola el t</w:t>
            </w:r>
            <w:r w:rsidR="00C62F00">
              <w:rPr>
                <w:b w:val="0"/>
                <w:sz w:val="18"/>
                <w:szCs w:val="18"/>
              </w:rPr>
              <w:t>otal de comparendos cargados</w:t>
            </w:r>
            <w:r w:rsidR="00D257B7">
              <w:rPr>
                <w:b w:val="0"/>
                <w:sz w:val="18"/>
                <w:szCs w:val="18"/>
              </w:rPr>
              <w:t>.</w:t>
            </w:r>
          </w:p>
        </w:tc>
      </w:tr>
      <w:tr w:rsidR="004A5ADC" w:rsidRPr="00E27F99" w14:paraId="1770216F" w14:textId="77777777" w:rsidTr="00E27F9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B25D94F" w14:textId="1D1F384A" w:rsidR="004A5ADC" w:rsidRDefault="00C62F00" w:rsidP="003D529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Se muestra </w:t>
            </w:r>
            <w:r w:rsidR="00D257B7">
              <w:rPr>
                <w:b w:val="0"/>
                <w:sz w:val="18"/>
                <w:szCs w:val="18"/>
              </w:rPr>
              <w:t xml:space="preserve">en consola </w:t>
            </w:r>
            <w:r>
              <w:rPr>
                <w:b w:val="0"/>
                <w:sz w:val="18"/>
                <w:szCs w:val="18"/>
              </w:rPr>
              <w:t>el comparendo con el mayor ID con el formato:</w:t>
            </w:r>
          </w:p>
          <w:p w14:paraId="384DB045" w14:textId="2B146666" w:rsidR="00C62F00" w:rsidRPr="00E27F99" w:rsidRDefault="00C62F00" w:rsidP="003D529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C62F00">
              <w:rPr>
                <w:b w:val="0"/>
                <w:sz w:val="18"/>
                <w:szCs w:val="18"/>
              </w:rPr>
              <w:t>(OBJECTID, FECHA_HORA, INFRACCION, CLASE_VEHI, TIPO_SERVI, LOCALIDAD)</w:t>
            </w:r>
          </w:p>
        </w:tc>
      </w:tr>
      <w:tr w:rsidR="00C62F00" w:rsidRPr="00E27F99" w14:paraId="4DF4CCD5" w14:textId="77777777" w:rsidTr="00E27F9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C77E0B7" w14:textId="07790827" w:rsidR="00C62F00" w:rsidRDefault="00C62F00" w:rsidP="003D529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muestra</w:t>
            </w:r>
            <w:r w:rsidR="00FC1A7E">
              <w:rPr>
                <w:b w:val="0"/>
                <w:sz w:val="18"/>
                <w:szCs w:val="18"/>
              </w:rPr>
              <w:t xml:space="preserve"> en consola</w:t>
            </w:r>
            <w:r>
              <w:rPr>
                <w:b w:val="0"/>
                <w:sz w:val="18"/>
                <w:szCs w:val="18"/>
              </w:rPr>
              <w:t xml:space="preserve"> la zona Minimax de los comparendos, definida como una zona determinada por </w:t>
            </w:r>
            <w:r w:rsidR="00D257B7">
              <w:rPr>
                <w:b w:val="0"/>
                <w:sz w:val="18"/>
                <w:szCs w:val="18"/>
              </w:rPr>
              <w:t>la mínima</w:t>
            </w:r>
            <w:r w:rsidR="00FC1A7E">
              <w:rPr>
                <w:b w:val="0"/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>longitud</w:t>
            </w:r>
            <w:r w:rsidR="00FC1A7E">
              <w:rPr>
                <w:b w:val="0"/>
                <w:sz w:val="18"/>
                <w:szCs w:val="18"/>
              </w:rPr>
              <w:t xml:space="preserve"> con mínima </w:t>
            </w:r>
            <w:r>
              <w:rPr>
                <w:b w:val="0"/>
                <w:sz w:val="18"/>
                <w:szCs w:val="18"/>
              </w:rPr>
              <w:t>latitud</w:t>
            </w:r>
            <w:r w:rsidR="00FC1A7E">
              <w:rPr>
                <w:b w:val="0"/>
                <w:sz w:val="18"/>
                <w:szCs w:val="18"/>
              </w:rPr>
              <w:t xml:space="preserve"> y la máxima longitud con máxima latitud de todos los comparendos.</w:t>
            </w:r>
          </w:p>
        </w:tc>
      </w:tr>
      <w:tr w:rsidR="004B4E6B" w:rsidRPr="00112022" w14:paraId="7F6B60D2" w14:textId="77777777" w:rsidTr="004B4E6B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01ED15D6" w14:textId="73F8C54E" w:rsidR="004B4E6B" w:rsidRPr="004B4E6B" w:rsidRDefault="004B4E6B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color w:val="FFFFFF"/>
                <w:sz w:val="22"/>
                <w:szCs w:val="22"/>
              </w:rPr>
              <w:t>Complejidad</w:t>
            </w:r>
          </w:p>
        </w:tc>
      </w:tr>
      <w:tr w:rsidR="005D7839" w:rsidRPr="00E27F99" w14:paraId="4F9E1E2C" w14:textId="77777777" w:rsidTr="004B4E6B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8C443" w14:textId="4A03B549" w:rsidR="005D7839" w:rsidRPr="00E27F99" w:rsidRDefault="005D7839" w:rsidP="005D783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</w:t>
            </w:r>
            <w:r w:rsidRPr="00AB3129">
              <w:rPr>
                <w:sz w:val="18"/>
                <w:szCs w:val="18"/>
              </w:rPr>
              <w:t>O(</w:t>
            </w:r>
            <w:r>
              <w:rPr>
                <w:sz w:val="18"/>
                <w:szCs w:val="18"/>
              </w:rPr>
              <w:t>N</w:t>
            </w:r>
            <w:r w:rsidRPr="00AB3129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-Ya que </w:t>
            </w:r>
            <w:r>
              <w:rPr>
                <w:sz w:val="18"/>
                <w:szCs w:val="18"/>
              </w:rPr>
              <w:t>depende del tamaño de la información que se quieran cargar</w:t>
            </w:r>
          </w:p>
        </w:tc>
      </w:tr>
    </w:tbl>
    <w:p w14:paraId="43BF550C" w14:textId="77777777" w:rsidR="0095082D" w:rsidRDefault="0095082D" w:rsidP="001F1E57">
      <w:pPr>
        <w:pStyle w:val="TituloPrincipla"/>
        <w:jc w:val="left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F36FC6" w:rsidRPr="00CB6304" w14:paraId="5F8267AF" w14:textId="77777777" w:rsidTr="00E27F9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E2E9044" w14:textId="77777777" w:rsidR="00F36FC6" w:rsidRPr="00E27F99" w:rsidRDefault="00F36FC6" w:rsidP="00E27F9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27F99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7B61518C" w14:textId="4AA34401" w:rsidR="00F36FC6" w:rsidRPr="00E27F99" w:rsidRDefault="00F36FC6" w:rsidP="003D5296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E27F99">
              <w:rPr>
                <w:sz w:val="18"/>
                <w:szCs w:val="18"/>
              </w:rPr>
              <w:t xml:space="preserve">R2. </w:t>
            </w:r>
            <w:r w:rsidR="00FC1A7E">
              <w:rPr>
                <w:sz w:val="18"/>
                <w:szCs w:val="18"/>
              </w:rPr>
              <w:t>Consultar por localidad</w:t>
            </w:r>
          </w:p>
        </w:tc>
      </w:tr>
      <w:tr w:rsidR="00F36FC6" w:rsidRPr="00E27F99" w14:paraId="664506AE" w14:textId="77777777" w:rsidTr="00E27F9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8D0A048" w14:textId="77777777" w:rsidR="00F36FC6" w:rsidRPr="00E27F99" w:rsidRDefault="00F36FC6" w:rsidP="00E27F9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27F99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66A1BFB9" w14:textId="10EC4F33" w:rsidR="00F36FC6" w:rsidRPr="00E27F99" w:rsidRDefault="00FC1A7E" w:rsidP="003D529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consulta el primer comparendo que tenga la localidad ingresada por </w:t>
            </w:r>
            <w:r w:rsidR="00D257B7">
              <w:rPr>
                <w:b w:val="0"/>
                <w:sz w:val="18"/>
                <w:szCs w:val="18"/>
              </w:rPr>
              <w:t>parámetro.</w:t>
            </w:r>
          </w:p>
        </w:tc>
      </w:tr>
      <w:tr w:rsidR="00287CA4" w:rsidRPr="00112022" w14:paraId="7BA46C05" w14:textId="77777777" w:rsidTr="0011202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011E1F53" w14:textId="77777777" w:rsidR="00F36FC6" w:rsidRPr="00112022" w:rsidRDefault="00F36FC6" w:rsidP="00E27F99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 w:rsidRPr="00112022"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F36FC6" w:rsidRPr="00E27F99" w14:paraId="049AD1F4" w14:textId="77777777" w:rsidTr="00E27F9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DD0F6D9" w14:textId="2EA6DD4D" w:rsidR="00F36FC6" w:rsidRPr="00E27F99" w:rsidRDefault="00FC1A7E" w:rsidP="00E27F9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Localidad </w:t>
            </w:r>
            <w:r w:rsidR="00D257B7">
              <w:rPr>
                <w:b w:val="0"/>
                <w:sz w:val="18"/>
                <w:szCs w:val="18"/>
              </w:rPr>
              <w:t>por la que se desea consultar.</w:t>
            </w:r>
          </w:p>
        </w:tc>
      </w:tr>
      <w:tr w:rsidR="00287CA4" w:rsidRPr="00112022" w14:paraId="271204BE" w14:textId="77777777" w:rsidTr="0011202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42753F81" w14:textId="77777777" w:rsidR="00F36FC6" w:rsidRPr="00112022" w:rsidRDefault="00F36FC6" w:rsidP="00E27F99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 w:rsidRPr="00112022"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250EC5" w:rsidRPr="00E27F99" w14:paraId="0DCCC81F" w14:textId="77777777" w:rsidTr="00E27F9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737E83E" w14:textId="77777777" w:rsidR="00250EC5" w:rsidRDefault="00D257B7" w:rsidP="003D529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muestra en consola el primer comparendo encontrado con la localidad dada en el formato:</w:t>
            </w:r>
          </w:p>
          <w:p w14:paraId="794CAE6F" w14:textId="5FA3147A" w:rsidR="00D257B7" w:rsidRPr="00E27F99" w:rsidRDefault="00D257B7" w:rsidP="003D529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(</w:t>
            </w:r>
            <w:r w:rsidRPr="00D257B7">
              <w:rPr>
                <w:b w:val="0"/>
                <w:sz w:val="18"/>
                <w:szCs w:val="18"/>
              </w:rPr>
              <w:t>OBJECTID, FECHA_HORA, INFRACCION, CLASE_VEHI, TIPO_SERVI, LOCALIDAD</w:t>
            </w:r>
            <w:r>
              <w:rPr>
                <w:b w:val="0"/>
                <w:sz w:val="18"/>
                <w:szCs w:val="18"/>
              </w:rPr>
              <w:t>)</w:t>
            </w:r>
          </w:p>
        </w:tc>
      </w:tr>
      <w:tr w:rsidR="00250EC5" w:rsidRPr="00CB6304" w14:paraId="4102A3D1" w14:textId="77777777" w:rsidTr="00E27F9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426010B" w14:textId="0F082A14" w:rsidR="00250EC5" w:rsidRPr="00E27F99" w:rsidRDefault="00D257B7" w:rsidP="00E27F9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muestra en consola el caso en que No exista información al respecto.</w:t>
            </w:r>
          </w:p>
        </w:tc>
      </w:tr>
      <w:tr w:rsidR="00D257B7" w:rsidRPr="004B4E6B" w14:paraId="0EB826FB" w14:textId="77777777" w:rsidTr="00D257B7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4FB5DBA5" w14:textId="7EA8D364" w:rsidR="00D257B7" w:rsidRPr="004B4E6B" w:rsidRDefault="00D257B7" w:rsidP="00D257B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color w:val="FFFFFF"/>
                <w:sz w:val="22"/>
                <w:szCs w:val="22"/>
              </w:rPr>
              <w:t>Complejidad</w:t>
            </w:r>
          </w:p>
        </w:tc>
      </w:tr>
      <w:tr w:rsidR="005D7839" w:rsidRPr="00E27F99" w14:paraId="50B4ADC8" w14:textId="77777777" w:rsidTr="00D257B7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C1D16" w14:textId="113D6105" w:rsidR="005D7839" w:rsidRPr="00E27F99" w:rsidRDefault="005D7839" w:rsidP="005D783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</w:t>
            </w:r>
            <w:r w:rsidRPr="00AB3129">
              <w:rPr>
                <w:sz w:val="18"/>
                <w:szCs w:val="18"/>
              </w:rPr>
              <w:t>O(</w:t>
            </w:r>
            <w:r>
              <w:rPr>
                <w:sz w:val="18"/>
                <w:szCs w:val="18"/>
              </w:rPr>
              <w:t>N</w:t>
            </w:r>
            <w:r w:rsidRPr="00AB3129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-Ya que se debe recorrer la estructura de datos para saber cuál  es la cantidad en es</w:t>
            </w:r>
            <w:r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localidad</w:t>
            </w:r>
            <w:r>
              <w:rPr>
                <w:sz w:val="18"/>
                <w:szCs w:val="18"/>
              </w:rPr>
              <w:t xml:space="preserve"> dad</w:t>
            </w:r>
            <w:r>
              <w:rPr>
                <w:sz w:val="18"/>
                <w:szCs w:val="18"/>
              </w:rPr>
              <w:t>a</w:t>
            </w:r>
          </w:p>
        </w:tc>
      </w:tr>
    </w:tbl>
    <w:p w14:paraId="6516C566" w14:textId="1DC3F5FA" w:rsidR="00D257B7" w:rsidRDefault="005A1F14" w:rsidP="00D257B7">
      <w:pPr>
        <w:pStyle w:val="TituloPrincipla"/>
        <w:jc w:val="left"/>
      </w:pPr>
      <w:r>
        <w:t xml:space="preserve"> </w:t>
      </w: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D257B7" w:rsidRPr="00CB6304" w14:paraId="381DB899" w14:textId="77777777" w:rsidTr="00AB312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59FB551" w14:textId="77777777" w:rsidR="00D257B7" w:rsidRPr="00E27F99" w:rsidRDefault="00D257B7" w:rsidP="00AB312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27F99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4AFBC768" w14:textId="385A388F" w:rsidR="00D257B7" w:rsidRPr="00E27F99" w:rsidRDefault="00D257B7" w:rsidP="00AB3129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E27F99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3</w:t>
            </w:r>
            <w:r w:rsidRPr="00E27F99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Consultar por fecha-hora</w:t>
            </w:r>
          </w:p>
        </w:tc>
      </w:tr>
      <w:tr w:rsidR="00D257B7" w:rsidRPr="00E27F99" w14:paraId="148EA33C" w14:textId="77777777" w:rsidTr="00AB312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73F9AEC" w14:textId="77777777" w:rsidR="00D257B7" w:rsidRPr="00E27F99" w:rsidRDefault="00D257B7" w:rsidP="00AB312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27F99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0E274BAB" w14:textId="044C5092" w:rsidR="00D257B7" w:rsidRPr="00E27F99" w:rsidRDefault="00D257B7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consulta todos los comparendos con la fecha-hora ingresada por parámetro. Los resultados deben ser presentados de manera ordena</w:t>
            </w:r>
            <w:r w:rsidR="00EA3B34">
              <w:rPr>
                <w:b w:val="0"/>
                <w:sz w:val="18"/>
                <w:szCs w:val="18"/>
              </w:rPr>
              <w:t>d</w:t>
            </w:r>
            <w:r>
              <w:rPr>
                <w:b w:val="0"/>
                <w:sz w:val="18"/>
                <w:szCs w:val="18"/>
              </w:rPr>
              <w:t>a.</w:t>
            </w:r>
          </w:p>
        </w:tc>
      </w:tr>
      <w:tr w:rsidR="00D257B7" w:rsidRPr="00112022" w14:paraId="3A376FBB" w14:textId="77777777" w:rsidTr="00AB312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3F18EC8B" w14:textId="77777777" w:rsidR="00D257B7" w:rsidRPr="00112022" w:rsidRDefault="00D257B7" w:rsidP="00AB3129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 w:rsidRPr="00112022"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D257B7" w:rsidRPr="00E27F99" w14:paraId="7CD05086" w14:textId="77777777" w:rsidTr="00AB312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BC62D99" w14:textId="410F275A" w:rsidR="00D257B7" w:rsidRPr="00E27F99" w:rsidRDefault="00D257B7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Fecha-hora por la que se desea consultar.</w:t>
            </w:r>
          </w:p>
        </w:tc>
      </w:tr>
      <w:tr w:rsidR="00D257B7" w:rsidRPr="00112022" w14:paraId="565A2B6C" w14:textId="77777777" w:rsidTr="00AB312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5EAE0DF4" w14:textId="77777777" w:rsidR="00D257B7" w:rsidRPr="00112022" w:rsidRDefault="00D257B7" w:rsidP="00AB3129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 w:rsidRPr="00112022"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D257B7" w:rsidRPr="00E27F99" w14:paraId="51A23A7F" w14:textId="77777777" w:rsidTr="00AB312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EBBA988" w14:textId="19A14D2A" w:rsidR="00EA3B34" w:rsidRDefault="00EA3B34" w:rsidP="00EA3B3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muestra en consola los comparendos encontrados con la fecha-hora dada, ordenados de mayor a menor según el código de infracción en el formato:</w:t>
            </w:r>
          </w:p>
          <w:p w14:paraId="37B90FDC" w14:textId="0063C4F7" w:rsidR="00D257B7" w:rsidRPr="00E27F99" w:rsidRDefault="00EA3B34" w:rsidP="00EA3B3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</w:t>
            </w:r>
            <w:r w:rsidR="00D257B7">
              <w:rPr>
                <w:b w:val="0"/>
                <w:sz w:val="18"/>
                <w:szCs w:val="18"/>
              </w:rPr>
              <w:t>(</w:t>
            </w:r>
            <w:r w:rsidR="00D257B7" w:rsidRPr="00D257B7">
              <w:rPr>
                <w:b w:val="0"/>
                <w:sz w:val="18"/>
                <w:szCs w:val="18"/>
              </w:rPr>
              <w:t>OBJECTID, FECHA_HORA, INFRACCION, CLASE_VEHI, TIPO_SERVI, LOCALIDAD</w:t>
            </w:r>
            <w:r w:rsidR="00D257B7">
              <w:rPr>
                <w:b w:val="0"/>
                <w:sz w:val="18"/>
                <w:szCs w:val="18"/>
              </w:rPr>
              <w:t>)</w:t>
            </w:r>
          </w:p>
        </w:tc>
      </w:tr>
      <w:tr w:rsidR="00D257B7" w:rsidRPr="00CB6304" w14:paraId="53CED5F5" w14:textId="77777777" w:rsidTr="00AB312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7AAF03A" w14:textId="40F90642" w:rsidR="00D257B7" w:rsidRPr="00E27F99" w:rsidRDefault="00D257B7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muestra en consola </w:t>
            </w:r>
            <w:r w:rsidR="00EA3B34">
              <w:rPr>
                <w:b w:val="0"/>
                <w:sz w:val="18"/>
                <w:szCs w:val="18"/>
              </w:rPr>
              <w:t>el total de comparendos consultados.</w:t>
            </w:r>
          </w:p>
        </w:tc>
      </w:tr>
      <w:tr w:rsidR="00D257B7" w:rsidRPr="004B4E6B" w14:paraId="4545A558" w14:textId="77777777" w:rsidTr="00AB3129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40F2FFA1" w14:textId="77777777" w:rsidR="00D257B7" w:rsidRPr="004B4E6B" w:rsidRDefault="00D257B7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color w:val="FFFFFF"/>
                <w:sz w:val="22"/>
                <w:szCs w:val="22"/>
              </w:rPr>
              <w:t>Complejidad</w:t>
            </w:r>
          </w:p>
        </w:tc>
      </w:tr>
      <w:tr w:rsidR="005D7839" w:rsidRPr="00E27F99" w14:paraId="3BBE5A21" w14:textId="77777777" w:rsidTr="00AB3129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5035A" w14:textId="0BE14FC3" w:rsidR="005D7839" w:rsidRPr="00E27F99" w:rsidRDefault="005D7839" w:rsidP="005D783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</w:t>
            </w:r>
            <w:r w:rsidRPr="00AB3129">
              <w:rPr>
                <w:sz w:val="18"/>
                <w:szCs w:val="18"/>
              </w:rPr>
              <w:t>O(</w:t>
            </w:r>
            <w:r>
              <w:rPr>
                <w:sz w:val="18"/>
                <w:szCs w:val="18"/>
              </w:rPr>
              <w:t>N</w:t>
            </w:r>
            <w:r w:rsidRPr="00AB3129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-Ya que se debe recorrer la estructura de datos para saber cuál  es la cantidad en ese tiempo dado</w:t>
            </w:r>
          </w:p>
        </w:tc>
      </w:tr>
    </w:tbl>
    <w:p w14:paraId="37FA5374" w14:textId="301CEB39" w:rsidR="00EA3B34" w:rsidRDefault="00EA3B34" w:rsidP="00EA3B34">
      <w:pPr>
        <w:pStyle w:val="TituloPrincipla"/>
        <w:jc w:val="left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A3B34" w:rsidRPr="00CB6304" w14:paraId="148B6DC2" w14:textId="77777777" w:rsidTr="00AB312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9605618" w14:textId="77777777" w:rsidR="00EA3B34" w:rsidRPr="00E27F99" w:rsidRDefault="00EA3B34" w:rsidP="00AB312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27F99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1FD39F1A" w14:textId="47393B6E" w:rsidR="00EA3B34" w:rsidRPr="00E27F99" w:rsidRDefault="00EA3B34" w:rsidP="00AB3129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E27F99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4</w:t>
            </w:r>
            <w:r w:rsidRPr="00E27F99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 xml:space="preserve">Comparar comparendos según código de infracción en </w:t>
            </w:r>
            <w:r w:rsidR="003A2006">
              <w:rPr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echa-hora dadas</w:t>
            </w:r>
          </w:p>
        </w:tc>
      </w:tr>
      <w:tr w:rsidR="00EA3B34" w:rsidRPr="00E27F99" w14:paraId="012CF779" w14:textId="77777777" w:rsidTr="00AB312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3FE5FA0" w14:textId="77777777" w:rsidR="00EA3B34" w:rsidRPr="00E27F99" w:rsidRDefault="00EA3B34" w:rsidP="00AB312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27F99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10A76727" w14:textId="2D9225F8" w:rsidR="00EA3B34" w:rsidRPr="00E27F99" w:rsidRDefault="00EA3B34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</w:t>
            </w:r>
            <w:r w:rsidR="00CC1B81">
              <w:rPr>
                <w:b w:val="0"/>
                <w:sz w:val="18"/>
                <w:szCs w:val="18"/>
              </w:rPr>
              <w:t>da la cantidad de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="00CC1B81">
              <w:rPr>
                <w:b w:val="0"/>
                <w:sz w:val="18"/>
                <w:szCs w:val="18"/>
              </w:rPr>
              <w:t>códigos de infracciones que estén en alguna de las dos fechas ingresadas</w:t>
            </w:r>
            <w:r w:rsidR="00D56F4F">
              <w:rPr>
                <w:b w:val="0"/>
                <w:sz w:val="18"/>
                <w:szCs w:val="18"/>
              </w:rPr>
              <w:t>.</w:t>
            </w:r>
            <w:r w:rsidR="000E4B4E">
              <w:rPr>
                <w:b w:val="0"/>
                <w:sz w:val="18"/>
                <w:szCs w:val="18"/>
              </w:rPr>
              <w:t xml:space="preserve"> Se reportan los comparendos de un código de infracción si hay al menos reportado un comparendo para alguna de las dos fecha-hora</w:t>
            </w:r>
            <w:r w:rsidR="00A2396B">
              <w:rPr>
                <w:b w:val="0"/>
                <w:sz w:val="18"/>
                <w:szCs w:val="18"/>
              </w:rPr>
              <w:t xml:space="preserve">, es decir que no se reportan los códigos de los comparendos que no </w:t>
            </w:r>
            <w:r w:rsidR="00F664C4">
              <w:rPr>
                <w:b w:val="0"/>
                <w:sz w:val="18"/>
                <w:szCs w:val="18"/>
              </w:rPr>
              <w:t xml:space="preserve">tengan comparendos </w:t>
            </w:r>
            <w:r w:rsidR="00A2396B">
              <w:rPr>
                <w:b w:val="0"/>
                <w:sz w:val="18"/>
                <w:szCs w:val="18"/>
              </w:rPr>
              <w:t>en ambas fechas ingresadas.</w:t>
            </w:r>
          </w:p>
        </w:tc>
      </w:tr>
      <w:tr w:rsidR="00EA3B34" w:rsidRPr="00112022" w14:paraId="6F5B9238" w14:textId="77777777" w:rsidTr="00AB312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351E8831" w14:textId="77777777" w:rsidR="00EA3B34" w:rsidRPr="00112022" w:rsidRDefault="00EA3B34" w:rsidP="00AB3129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 w:rsidRPr="00112022"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EA3B34" w:rsidRPr="00E27F99" w14:paraId="17088BBA" w14:textId="77777777" w:rsidTr="00AB312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705728E" w14:textId="53BCB09C" w:rsidR="00EA3B34" w:rsidRPr="00E27F99" w:rsidRDefault="000E4B4E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Ingresan por parámetro l</w:t>
            </w:r>
            <w:r w:rsidR="00D56F4F">
              <w:rPr>
                <w:b w:val="0"/>
                <w:sz w:val="18"/>
                <w:szCs w:val="18"/>
              </w:rPr>
              <w:t>as dos f</w:t>
            </w:r>
            <w:r w:rsidR="00EA3B34">
              <w:rPr>
                <w:b w:val="0"/>
                <w:sz w:val="18"/>
                <w:szCs w:val="18"/>
              </w:rPr>
              <w:t>echa-hora por la</w:t>
            </w:r>
            <w:r w:rsidR="00D56F4F">
              <w:rPr>
                <w:b w:val="0"/>
                <w:sz w:val="18"/>
                <w:szCs w:val="18"/>
              </w:rPr>
              <w:t>s</w:t>
            </w:r>
            <w:r w:rsidR="00EA3B34">
              <w:rPr>
                <w:b w:val="0"/>
                <w:sz w:val="18"/>
                <w:szCs w:val="18"/>
              </w:rPr>
              <w:t xml:space="preserve"> que se desea consultar</w:t>
            </w:r>
            <w:r w:rsidR="00D56F4F">
              <w:rPr>
                <w:b w:val="0"/>
                <w:sz w:val="18"/>
                <w:szCs w:val="18"/>
              </w:rPr>
              <w:t>, deben ser ingresadas en el formato Año/Mes/Dia</w:t>
            </w:r>
          </w:p>
        </w:tc>
      </w:tr>
      <w:tr w:rsidR="00EA3B34" w:rsidRPr="00112022" w14:paraId="1AE62605" w14:textId="77777777" w:rsidTr="00AB312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3DE525C1" w14:textId="77777777" w:rsidR="00EA3B34" w:rsidRPr="00112022" w:rsidRDefault="00EA3B34" w:rsidP="00AB3129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 w:rsidRPr="00112022"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EA3B34" w:rsidRPr="00E27F99" w14:paraId="0958208B" w14:textId="77777777" w:rsidTr="00AB312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50A5B29" w14:textId="3E3D61D4" w:rsidR="00EA3B34" w:rsidRPr="00E27F99" w:rsidRDefault="000E4B4E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muestran los códigos de infracción en orden alfabético,</w:t>
            </w:r>
            <w:r w:rsidR="00A2396B">
              <w:rPr>
                <w:b w:val="0"/>
                <w:sz w:val="18"/>
                <w:szCs w:val="18"/>
              </w:rPr>
              <w:t xml:space="preserve"> al frente la cantidad de comparendos realizados en las fechas ingresadas por parámetro (estos valores pueden ser cero).</w:t>
            </w:r>
          </w:p>
        </w:tc>
      </w:tr>
      <w:tr w:rsidR="00EA3B34" w:rsidRPr="004B4E6B" w14:paraId="63F152CC" w14:textId="77777777" w:rsidTr="00AB3129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2D67032B" w14:textId="77777777" w:rsidR="00EA3B34" w:rsidRPr="004B4E6B" w:rsidRDefault="00EA3B34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color w:val="FFFFFF"/>
                <w:sz w:val="22"/>
                <w:szCs w:val="22"/>
              </w:rPr>
              <w:t>Complejidad</w:t>
            </w:r>
          </w:p>
        </w:tc>
      </w:tr>
      <w:tr w:rsidR="005D7839" w:rsidRPr="00E27F99" w14:paraId="40998660" w14:textId="77777777" w:rsidTr="00AB3129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25592" w14:textId="2FA00B1C" w:rsidR="005D7839" w:rsidRPr="00E27F99" w:rsidRDefault="005D7839" w:rsidP="005D783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</w:t>
            </w:r>
            <w:r w:rsidRPr="00AB3129">
              <w:rPr>
                <w:sz w:val="18"/>
                <w:szCs w:val="18"/>
              </w:rPr>
              <w:t>O(</w:t>
            </w:r>
            <w:r>
              <w:rPr>
                <w:sz w:val="18"/>
                <w:szCs w:val="18"/>
              </w:rPr>
              <w:t>N</w:t>
            </w:r>
            <w:r w:rsidRPr="00AB3129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-Ya que se debe recorrer la estructura de datos para saber cuál  es la cantidad en ese tiempo dado</w:t>
            </w:r>
          </w:p>
        </w:tc>
      </w:tr>
    </w:tbl>
    <w:p w14:paraId="6173E982" w14:textId="77777777" w:rsidR="00A2396B" w:rsidRDefault="00A2396B" w:rsidP="001F1E57">
      <w:pPr>
        <w:pStyle w:val="TituloPrincipla"/>
        <w:jc w:val="left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A2396B" w:rsidRPr="00E27F99" w14:paraId="4976FA74" w14:textId="77777777" w:rsidTr="00AB312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6D211E5" w14:textId="77777777" w:rsidR="00A2396B" w:rsidRPr="00E27F99" w:rsidRDefault="00A2396B" w:rsidP="00AB312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27F99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340546B9" w14:textId="23742D96" w:rsidR="00A2396B" w:rsidRPr="00E27F99" w:rsidRDefault="00A2396B" w:rsidP="00AB3129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E27F99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5</w:t>
            </w:r>
            <w:r w:rsidRPr="00E27F99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 xml:space="preserve">Consultar por </w:t>
            </w:r>
            <w:r w:rsidR="00985B50">
              <w:rPr>
                <w:sz w:val="18"/>
                <w:szCs w:val="18"/>
              </w:rPr>
              <w:t>infracción</w:t>
            </w:r>
          </w:p>
        </w:tc>
      </w:tr>
      <w:tr w:rsidR="00A2396B" w:rsidRPr="00E27F99" w14:paraId="08FA0F12" w14:textId="77777777" w:rsidTr="00AB312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4730669" w14:textId="77777777" w:rsidR="00A2396B" w:rsidRPr="00E27F99" w:rsidRDefault="00A2396B" w:rsidP="00AB312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27F99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7BC9D4EA" w14:textId="6A52520C" w:rsidR="00A2396B" w:rsidRPr="00E27F99" w:rsidRDefault="00A2396B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consulta el primer comparendo que tenga el código de la infracción ingresada por parámetro.</w:t>
            </w:r>
          </w:p>
        </w:tc>
      </w:tr>
      <w:tr w:rsidR="00A2396B" w:rsidRPr="00112022" w14:paraId="1297071D" w14:textId="77777777" w:rsidTr="00AB312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7C20D4F7" w14:textId="77777777" w:rsidR="00A2396B" w:rsidRPr="00112022" w:rsidRDefault="00A2396B" w:rsidP="00AB3129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 w:rsidRPr="00112022"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A2396B" w:rsidRPr="00E27F99" w14:paraId="488FADBB" w14:textId="77777777" w:rsidTr="00AB312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6F88EEB" w14:textId="74A75921" w:rsidR="00A2396B" w:rsidRPr="00E27F99" w:rsidRDefault="00985B50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Infracción</w:t>
            </w:r>
            <w:r w:rsidR="00A2396B">
              <w:rPr>
                <w:b w:val="0"/>
                <w:sz w:val="18"/>
                <w:szCs w:val="18"/>
              </w:rPr>
              <w:t xml:space="preserve"> por la que se desea consultar.</w:t>
            </w:r>
          </w:p>
        </w:tc>
      </w:tr>
      <w:tr w:rsidR="00A2396B" w:rsidRPr="00112022" w14:paraId="2649B0C3" w14:textId="77777777" w:rsidTr="00AB312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4B08A90A" w14:textId="77777777" w:rsidR="00A2396B" w:rsidRPr="00112022" w:rsidRDefault="00A2396B" w:rsidP="00AB3129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 w:rsidRPr="00112022"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A2396B" w:rsidRPr="00E27F99" w14:paraId="009A2703" w14:textId="77777777" w:rsidTr="00AB312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40EF14B" w14:textId="00B6F000" w:rsidR="00A2396B" w:rsidRDefault="00A2396B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muestra en consola el primer comparendo encontrado con la </w:t>
            </w:r>
            <w:r w:rsidR="00985B50">
              <w:rPr>
                <w:b w:val="0"/>
                <w:sz w:val="18"/>
                <w:szCs w:val="18"/>
              </w:rPr>
              <w:t>infracción</w:t>
            </w:r>
            <w:r>
              <w:rPr>
                <w:b w:val="0"/>
                <w:sz w:val="18"/>
                <w:szCs w:val="18"/>
              </w:rPr>
              <w:t xml:space="preserve"> dada en el formato:</w:t>
            </w:r>
          </w:p>
          <w:p w14:paraId="7C4BBCE2" w14:textId="77777777" w:rsidR="00A2396B" w:rsidRPr="00E27F99" w:rsidRDefault="00A2396B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(</w:t>
            </w:r>
            <w:r w:rsidRPr="00D257B7">
              <w:rPr>
                <w:b w:val="0"/>
                <w:sz w:val="18"/>
                <w:szCs w:val="18"/>
              </w:rPr>
              <w:t>OBJECTID, FECHA_HORA, INFRACCION, CLASE_VEHI, TIPO_SERVI, LOCALIDAD</w:t>
            </w:r>
            <w:r>
              <w:rPr>
                <w:b w:val="0"/>
                <w:sz w:val="18"/>
                <w:szCs w:val="18"/>
              </w:rPr>
              <w:t>)</w:t>
            </w:r>
          </w:p>
        </w:tc>
      </w:tr>
      <w:tr w:rsidR="00A2396B" w:rsidRPr="00E27F99" w14:paraId="423606CD" w14:textId="77777777" w:rsidTr="00AB312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4D749C6" w14:textId="77777777" w:rsidR="00A2396B" w:rsidRPr="00E27F99" w:rsidRDefault="00A2396B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muestra en consola el caso en que No exista información al respecto.</w:t>
            </w:r>
          </w:p>
        </w:tc>
      </w:tr>
      <w:tr w:rsidR="00A2396B" w:rsidRPr="004B4E6B" w14:paraId="4756C288" w14:textId="77777777" w:rsidTr="00AB3129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2DAFAB98" w14:textId="77777777" w:rsidR="00A2396B" w:rsidRPr="004B4E6B" w:rsidRDefault="00A2396B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color w:val="FFFFFF"/>
                <w:sz w:val="22"/>
                <w:szCs w:val="22"/>
              </w:rPr>
              <w:t>Complejidad</w:t>
            </w:r>
          </w:p>
        </w:tc>
      </w:tr>
      <w:tr w:rsidR="00A2396B" w:rsidRPr="00E27F99" w14:paraId="3201120B" w14:textId="77777777" w:rsidTr="00AB3129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1ACDA" w14:textId="47B0C813" w:rsidR="00A2396B" w:rsidRPr="005D7839" w:rsidRDefault="00A2396B" w:rsidP="00AB3129">
            <w:pPr>
              <w:pStyle w:val="TituloPrincipla"/>
              <w:spacing w:after="100"/>
              <w:jc w:val="left"/>
              <w:rPr>
                <w:bCs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</w:t>
            </w:r>
            <w:r w:rsidR="005D7839" w:rsidRPr="005D7839">
              <w:rPr>
                <w:bCs/>
                <w:sz w:val="18"/>
                <w:szCs w:val="18"/>
              </w:rPr>
              <w:t>O(</w:t>
            </w:r>
            <w:r w:rsidR="005D7839">
              <w:rPr>
                <w:bCs/>
                <w:sz w:val="18"/>
                <w:szCs w:val="18"/>
              </w:rPr>
              <w:t>N</w:t>
            </w:r>
            <w:r w:rsidR="005D7839" w:rsidRPr="005D7839">
              <w:rPr>
                <w:bCs/>
                <w:sz w:val="18"/>
                <w:szCs w:val="18"/>
              </w:rPr>
              <w:t>)</w:t>
            </w:r>
            <w:r w:rsidR="005D7839">
              <w:rPr>
                <w:bCs/>
                <w:sz w:val="18"/>
                <w:szCs w:val="18"/>
              </w:rPr>
              <w:t>-Ya que de pende de la posición de la infracción con el código dado en la estructura de datos</w:t>
            </w:r>
          </w:p>
        </w:tc>
      </w:tr>
    </w:tbl>
    <w:p w14:paraId="2DD1201E" w14:textId="77777777" w:rsidR="00985B50" w:rsidRDefault="00985B50" w:rsidP="00985B50">
      <w:pPr>
        <w:pStyle w:val="TituloPrincipla"/>
        <w:jc w:val="left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985B50" w:rsidRPr="00CB6304" w14:paraId="286142E0" w14:textId="77777777" w:rsidTr="00AB312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AC9F178" w14:textId="77777777" w:rsidR="00985B50" w:rsidRPr="00E27F99" w:rsidRDefault="00985B50" w:rsidP="00AB312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27F99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404168E0" w14:textId="739DDCCC" w:rsidR="00985B50" w:rsidRPr="00E27F99" w:rsidRDefault="00985B50" w:rsidP="00AB3129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E27F99">
              <w:rPr>
                <w:sz w:val="18"/>
                <w:szCs w:val="18"/>
              </w:rPr>
              <w:t>R</w:t>
            </w:r>
            <w:r w:rsidR="008840EC">
              <w:rPr>
                <w:sz w:val="18"/>
                <w:szCs w:val="18"/>
              </w:rPr>
              <w:t>6</w:t>
            </w:r>
            <w:r w:rsidRPr="00E27F99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 xml:space="preserve">Consultar por </w:t>
            </w:r>
            <w:r w:rsidR="008840EC">
              <w:rPr>
                <w:sz w:val="18"/>
                <w:szCs w:val="18"/>
              </w:rPr>
              <w:t>código de infracción</w:t>
            </w:r>
          </w:p>
        </w:tc>
      </w:tr>
      <w:tr w:rsidR="00985B50" w:rsidRPr="00E27F99" w14:paraId="0BB8AE0E" w14:textId="77777777" w:rsidTr="00AB312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64F5BA0" w14:textId="77777777" w:rsidR="00985B50" w:rsidRPr="00E27F99" w:rsidRDefault="00985B50" w:rsidP="00AB312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27F99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1D7AD135" w14:textId="0BD1A125" w:rsidR="00985B50" w:rsidRPr="00E27F99" w:rsidRDefault="00985B50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consulta todos los comparendos con </w:t>
            </w:r>
            <w:r w:rsidR="008840EC">
              <w:rPr>
                <w:b w:val="0"/>
                <w:sz w:val="18"/>
                <w:szCs w:val="18"/>
              </w:rPr>
              <w:t>e</w:t>
            </w:r>
            <w:r>
              <w:rPr>
                <w:b w:val="0"/>
                <w:sz w:val="18"/>
                <w:szCs w:val="18"/>
              </w:rPr>
              <w:t xml:space="preserve">l </w:t>
            </w:r>
            <w:r w:rsidR="008840EC">
              <w:rPr>
                <w:b w:val="0"/>
                <w:sz w:val="18"/>
                <w:szCs w:val="18"/>
              </w:rPr>
              <w:t xml:space="preserve">código de infracción </w:t>
            </w:r>
            <w:r>
              <w:rPr>
                <w:b w:val="0"/>
                <w:sz w:val="18"/>
                <w:szCs w:val="18"/>
              </w:rPr>
              <w:t>ingresada por parámetro. Los resultados deben ser presentados de manera ordenada.</w:t>
            </w:r>
          </w:p>
        </w:tc>
      </w:tr>
      <w:tr w:rsidR="00985B50" w:rsidRPr="00112022" w14:paraId="02D3625F" w14:textId="77777777" w:rsidTr="00AB312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46FA13B8" w14:textId="77777777" w:rsidR="00985B50" w:rsidRPr="00112022" w:rsidRDefault="00985B50" w:rsidP="00AB3129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 w:rsidRPr="00112022"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985B50" w:rsidRPr="00E27F99" w14:paraId="5B0386D9" w14:textId="77777777" w:rsidTr="00AB312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27198E7" w14:textId="544EED12" w:rsidR="00985B50" w:rsidRPr="00E27F99" w:rsidRDefault="008840EC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Código de la infracción</w:t>
            </w:r>
            <w:r w:rsidR="00985B50">
              <w:rPr>
                <w:b w:val="0"/>
                <w:sz w:val="18"/>
                <w:szCs w:val="18"/>
              </w:rPr>
              <w:t xml:space="preserve"> por la que se desea consultar.</w:t>
            </w:r>
          </w:p>
        </w:tc>
      </w:tr>
      <w:tr w:rsidR="00985B50" w:rsidRPr="00112022" w14:paraId="417E382F" w14:textId="77777777" w:rsidTr="00AB312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315914C3" w14:textId="77777777" w:rsidR="00985B50" w:rsidRPr="00112022" w:rsidRDefault="00985B50" w:rsidP="00AB3129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 w:rsidRPr="00112022"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985B50" w:rsidRPr="00E27F99" w14:paraId="2C735A79" w14:textId="77777777" w:rsidTr="00AB312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23E3785" w14:textId="34B25B73" w:rsidR="00985B50" w:rsidRDefault="00985B50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muestra en consola los comparendos encontrados con la fecha-hora dada, ordenados de </w:t>
            </w:r>
            <w:r w:rsidR="008840EC">
              <w:rPr>
                <w:b w:val="0"/>
                <w:sz w:val="18"/>
                <w:szCs w:val="18"/>
              </w:rPr>
              <w:t>menor</w:t>
            </w:r>
            <w:r>
              <w:rPr>
                <w:b w:val="0"/>
                <w:sz w:val="18"/>
                <w:szCs w:val="18"/>
              </w:rPr>
              <w:t xml:space="preserve"> a</w:t>
            </w:r>
            <w:r w:rsidR="008840EC">
              <w:rPr>
                <w:b w:val="0"/>
                <w:sz w:val="18"/>
                <w:szCs w:val="18"/>
              </w:rPr>
              <w:t xml:space="preserve"> mayor </w:t>
            </w:r>
            <w:r>
              <w:rPr>
                <w:b w:val="0"/>
                <w:sz w:val="18"/>
                <w:szCs w:val="18"/>
              </w:rPr>
              <w:t>según el código de infracción en el formato:</w:t>
            </w:r>
          </w:p>
          <w:p w14:paraId="47E4B7FE" w14:textId="77777777" w:rsidR="00985B50" w:rsidRPr="00E27F99" w:rsidRDefault="00985B50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(</w:t>
            </w:r>
            <w:r w:rsidRPr="00D257B7">
              <w:rPr>
                <w:b w:val="0"/>
                <w:sz w:val="18"/>
                <w:szCs w:val="18"/>
              </w:rPr>
              <w:t>OBJECTID, FECHA_HORA, INFRACCION, CLASE_VEHI, TIPO_SERVI, LOCALIDAD</w:t>
            </w:r>
            <w:r>
              <w:rPr>
                <w:b w:val="0"/>
                <w:sz w:val="18"/>
                <w:szCs w:val="18"/>
              </w:rPr>
              <w:t>)</w:t>
            </w:r>
          </w:p>
        </w:tc>
      </w:tr>
      <w:tr w:rsidR="00985B50" w:rsidRPr="00CB6304" w14:paraId="44A99D2B" w14:textId="77777777" w:rsidTr="00AB312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062AD92" w14:textId="77777777" w:rsidR="00985B50" w:rsidRPr="00E27F99" w:rsidRDefault="00985B50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muestra en consola el total de comparendos consultados.</w:t>
            </w:r>
          </w:p>
        </w:tc>
      </w:tr>
      <w:tr w:rsidR="00985B50" w:rsidRPr="004B4E6B" w14:paraId="15210FFB" w14:textId="77777777" w:rsidTr="00AB3129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39FF6060" w14:textId="77777777" w:rsidR="00985B50" w:rsidRPr="004B4E6B" w:rsidRDefault="00985B50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color w:val="FFFFFF"/>
                <w:sz w:val="22"/>
                <w:szCs w:val="22"/>
              </w:rPr>
              <w:t>Complejidad</w:t>
            </w:r>
          </w:p>
        </w:tc>
      </w:tr>
      <w:tr w:rsidR="005D7839" w:rsidRPr="00E27F99" w14:paraId="23CDE226" w14:textId="77777777" w:rsidTr="00AB3129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C024" w14:textId="2A84818B" w:rsidR="005D7839" w:rsidRPr="005D7839" w:rsidRDefault="005D7839" w:rsidP="005D7839">
            <w:pPr>
              <w:pStyle w:val="TituloPrincipla"/>
              <w:spacing w:after="100"/>
              <w:jc w:val="left"/>
              <w:rPr>
                <w:bCs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</w:t>
            </w:r>
            <w:r w:rsidRPr="00AB3129">
              <w:rPr>
                <w:sz w:val="18"/>
                <w:szCs w:val="18"/>
              </w:rPr>
              <w:t>O(</w:t>
            </w:r>
            <w:r>
              <w:rPr>
                <w:sz w:val="18"/>
                <w:szCs w:val="18"/>
              </w:rPr>
              <w:t>N</w:t>
            </w:r>
            <w:r w:rsidRPr="00AB3129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-Ya que se debe recorrer la estructura de datos para saber cuál  es </w:t>
            </w:r>
            <w:r>
              <w:rPr>
                <w:sz w:val="18"/>
                <w:szCs w:val="18"/>
              </w:rPr>
              <w:t>son las infracciones con el código dado</w:t>
            </w:r>
          </w:p>
        </w:tc>
      </w:tr>
    </w:tbl>
    <w:p w14:paraId="55E0D826" w14:textId="6078C6D7" w:rsidR="00985B50" w:rsidRDefault="00985B50" w:rsidP="001F1E57">
      <w:pPr>
        <w:pStyle w:val="TituloPrincipla"/>
        <w:jc w:val="left"/>
      </w:pPr>
    </w:p>
    <w:p w14:paraId="14711DD8" w14:textId="77777777" w:rsidR="00CC1B81" w:rsidRDefault="00CC1B81" w:rsidP="001F1E57">
      <w:pPr>
        <w:pStyle w:val="TituloPrincipla"/>
        <w:jc w:val="left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8840EC" w:rsidRPr="00CB6304" w14:paraId="50B44807" w14:textId="77777777" w:rsidTr="00AB312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867A454" w14:textId="77777777" w:rsidR="008840EC" w:rsidRPr="00E27F99" w:rsidRDefault="008840EC" w:rsidP="00AB312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27F99"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003" w:type="dxa"/>
          </w:tcPr>
          <w:p w14:paraId="2B17F239" w14:textId="5D39DED9" w:rsidR="008840EC" w:rsidRPr="00E27F99" w:rsidRDefault="008840EC" w:rsidP="00AB3129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E27F99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7</w:t>
            </w:r>
            <w:r w:rsidRPr="00E27F99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 xml:space="preserve">Comparar </w:t>
            </w:r>
            <w:r w:rsidR="005D7839">
              <w:rPr>
                <w:sz w:val="18"/>
                <w:szCs w:val="18"/>
              </w:rPr>
              <w:t>infracciones</w:t>
            </w:r>
            <w:r>
              <w:rPr>
                <w:sz w:val="18"/>
                <w:szCs w:val="18"/>
              </w:rPr>
              <w:t xml:space="preserve"> según código en </w:t>
            </w:r>
            <w:r w:rsidR="0010334A">
              <w:rPr>
                <w:sz w:val="18"/>
                <w:szCs w:val="18"/>
              </w:rPr>
              <w:t>los tipos de servicio</w:t>
            </w:r>
          </w:p>
        </w:tc>
      </w:tr>
      <w:tr w:rsidR="008840EC" w:rsidRPr="00E27F99" w14:paraId="7584E2B1" w14:textId="77777777" w:rsidTr="00AB312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F3C0DC9" w14:textId="77777777" w:rsidR="008840EC" w:rsidRPr="00E27F99" w:rsidRDefault="008840EC" w:rsidP="00AB312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27F99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2DE9984F" w14:textId="7319AB9A" w:rsidR="008840EC" w:rsidRPr="00E27F99" w:rsidRDefault="008840EC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</w:t>
            </w:r>
            <w:r w:rsidR="00AB3129">
              <w:rPr>
                <w:b w:val="0"/>
                <w:sz w:val="18"/>
                <w:szCs w:val="18"/>
              </w:rPr>
              <w:t>da la cantidad de infracciones separadas por el código de la infracción, que sean de tipo de servicio</w:t>
            </w:r>
            <w:r w:rsidR="0010334A">
              <w:rPr>
                <w:b w:val="0"/>
                <w:sz w:val="18"/>
                <w:szCs w:val="18"/>
              </w:rPr>
              <w:t xml:space="preserve"> “Particular” </w:t>
            </w:r>
            <w:r w:rsidR="00AB3129">
              <w:rPr>
                <w:b w:val="0"/>
                <w:sz w:val="18"/>
                <w:szCs w:val="18"/>
              </w:rPr>
              <w:t>o</w:t>
            </w:r>
            <w:r w:rsidR="0010334A">
              <w:rPr>
                <w:b w:val="0"/>
                <w:sz w:val="18"/>
                <w:szCs w:val="18"/>
              </w:rPr>
              <w:t xml:space="preserve"> “Público”</w:t>
            </w:r>
            <w:r>
              <w:rPr>
                <w:b w:val="0"/>
                <w:sz w:val="18"/>
                <w:szCs w:val="18"/>
              </w:rPr>
              <w:t>. Se reportan los comparendos de un código de infracción si hay al menos reportado un comparendo para alguna de l</w:t>
            </w:r>
            <w:r w:rsidR="0010334A">
              <w:rPr>
                <w:b w:val="0"/>
                <w:sz w:val="18"/>
                <w:szCs w:val="18"/>
              </w:rPr>
              <w:t>os tipos de servicio</w:t>
            </w:r>
            <w:r>
              <w:rPr>
                <w:b w:val="0"/>
                <w:sz w:val="18"/>
                <w:szCs w:val="18"/>
              </w:rPr>
              <w:t xml:space="preserve">, es decir que no se reportan los códigos de los comparendos que no </w:t>
            </w:r>
            <w:r w:rsidR="0010334A">
              <w:rPr>
                <w:b w:val="0"/>
                <w:sz w:val="18"/>
                <w:szCs w:val="18"/>
              </w:rPr>
              <w:t xml:space="preserve">tengan comparendos </w:t>
            </w:r>
            <w:r>
              <w:rPr>
                <w:b w:val="0"/>
                <w:sz w:val="18"/>
                <w:szCs w:val="18"/>
              </w:rPr>
              <w:t>en amb</w:t>
            </w:r>
            <w:r w:rsidR="0010334A">
              <w:rPr>
                <w:b w:val="0"/>
                <w:sz w:val="18"/>
                <w:szCs w:val="18"/>
              </w:rPr>
              <w:t>os tipos de servicio</w:t>
            </w:r>
            <w:r>
              <w:rPr>
                <w:b w:val="0"/>
                <w:sz w:val="18"/>
                <w:szCs w:val="18"/>
              </w:rPr>
              <w:t>.</w:t>
            </w:r>
          </w:p>
        </w:tc>
      </w:tr>
      <w:tr w:rsidR="008840EC" w:rsidRPr="00112022" w14:paraId="525EBFC1" w14:textId="77777777" w:rsidTr="00AB312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05F991E5" w14:textId="77777777" w:rsidR="008840EC" w:rsidRPr="00112022" w:rsidRDefault="008840EC" w:rsidP="00AB3129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 w:rsidRPr="00112022"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8840EC" w:rsidRPr="00E27F99" w14:paraId="4CA40E94" w14:textId="77777777" w:rsidTr="00AB312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7EF267C" w14:textId="2C739088" w:rsidR="008840EC" w:rsidRPr="00E27F99" w:rsidRDefault="008840EC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8840EC" w:rsidRPr="00112022" w14:paraId="6A1D51AC" w14:textId="77777777" w:rsidTr="00AB312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4CD0320F" w14:textId="77777777" w:rsidR="008840EC" w:rsidRPr="00112022" w:rsidRDefault="008840EC" w:rsidP="00AB3129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 w:rsidRPr="00112022"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8840EC" w:rsidRPr="00E27F99" w14:paraId="1C816EFC" w14:textId="77777777" w:rsidTr="00AB312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1D326BA" w14:textId="7F53820B" w:rsidR="008840EC" w:rsidRPr="00E27F99" w:rsidRDefault="008840EC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muestran los códigos de infracción en orden alfabético, al frente la cantidad de comparendos realizados </w:t>
            </w:r>
            <w:r w:rsidR="0010334A">
              <w:rPr>
                <w:b w:val="0"/>
                <w:sz w:val="18"/>
                <w:szCs w:val="18"/>
              </w:rPr>
              <w:t xml:space="preserve">por los tipos de </w:t>
            </w:r>
            <w:r w:rsidR="00AB3129">
              <w:rPr>
                <w:b w:val="0"/>
                <w:sz w:val="18"/>
                <w:szCs w:val="18"/>
              </w:rPr>
              <w:t>servicio (</w:t>
            </w:r>
            <w:r>
              <w:rPr>
                <w:b w:val="0"/>
                <w:sz w:val="18"/>
                <w:szCs w:val="18"/>
              </w:rPr>
              <w:t>estos valores pueden ser cero).</w:t>
            </w:r>
          </w:p>
        </w:tc>
      </w:tr>
      <w:tr w:rsidR="008840EC" w:rsidRPr="004B4E6B" w14:paraId="7F2CA1F5" w14:textId="77777777" w:rsidTr="00AB3129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2C8B82FB" w14:textId="77777777" w:rsidR="008840EC" w:rsidRPr="004B4E6B" w:rsidRDefault="008840EC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color w:val="FFFFFF"/>
                <w:sz w:val="22"/>
                <w:szCs w:val="22"/>
              </w:rPr>
              <w:t>Complejidad</w:t>
            </w:r>
          </w:p>
        </w:tc>
      </w:tr>
      <w:tr w:rsidR="005D7839" w:rsidRPr="00E27F99" w14:paraId="4ACDD4A3" w14:textId="77777777" w:rsidTr="00AB3129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E3ED8" w14:textId="14FCB9EA" w:rsidR="005D7839" w:rsidRPr="005D7839" w:rsidRDefault="005D7839" w:rsidP="005D7839">
            <w:pPr>
              <w:pStyle w:val="TituloPrincipla"/>
              <w:spacing w:after="100"/>
              <w:jc w:val="left"/>
              <w:rPr>
                <w:bCs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</w:t>
            </w:r>
            <w:r w:rsidRPr="00AB3129">
              <w:rPr>
                <w:sz w:val="18"/>
                <w:szCs w:val="18"/>
              </w:rPr>
              <w:t>O(</w:t>
            </w:r>
            <w:r>
              <w:rPr>
                <w:sz w:val="18"/>
                <w:szCs w:val="18"/>
              </w:rPr>
              <w:t>N</w:t>
            </w:r>
            <w:r w:rsidRPr="00AB3129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-Ya que se debe recorrer la estructura de datos para saber cuál  es la cantidad en </w:t>
            </w:r>
            <w:r>
              <w:rPr>
                <w:sz w:val="18"/>
                <w:szCs w:val="18"/>
              </w:rPr>
              <w:t>los dos tipos de servicio</w:t>
            </w:r>
          </w:p>
        </w:tc>
      </w:tr>
    </w:tbl>
    <w:p w14:paraId="48ECCDBC" w14:textId="77777777" w:rsidR="00F664C4" w:rsidRDefault="00F664C4" w:rsidP="00F664C4">
      <w:pPr>
        <w:pStyle w:val="TituloPrincipla"/>
        <w:jc w:val="left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F664C4" w:rsidRPr="00CB6304" w14:paraId="349423AD" w14:textId="77777777" w:rsidTr="00AB312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F9D916B" w14:textId="77777777" w:rsidR="00F664C4" w:rsidRPr="00E27F99" w:rsidRDefault="00F664C4" w:rsidP="00AB312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27F99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1AE093D5" w14:textId="0E50F161" w:rsidR="00F664C4" w:rsidRPr="00E27F99" w:rsidRDefault="00F664C4" w:rsidP="00AB3129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E27F99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8</w:t>
            </w:r>
            <w:r w:rsidRPr="00E27F99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Mostrar la</w:t>
            </w:r>
            <w:r w:rsidR="00B57CFD">
              <w:rPr>
                <w:sz w:val="18"/>
                <w:szCs w:val="18"/>
              </w:rPr>
              <w:t xml:space="preserve"> cantidad de</w:t>
            </w:r>
            <w:r>
              <w:rPr>
                <w:sz w:val="18"/>
                <w:szCs w:val="18"/>
              </w:rPr>
              <w:t xml:space="preserve"> infracciones para una localidad</w:t>
            </w:r>
            <w:r w:rsidR="00B57CFD">
              <w:rPr>
                <w:sz w:val="18"/>
                <w:szCs w:val="18"/>
              </w:rPr>
              <w:t xml:space="preserve"> y tiempo</w:t>
            </w:r>
            <w:r>
              <w:rPr>
                <w:sz w:val="18"/>
                <w:szCs w:val="18"/>
              </w:rPr>
              <w:t xml:space="preserve"> dad</w:t>
            </w:r>
            <w:r w:rsidR="00B57CFD">
              <w:rPr>
                <w:sz w:val="18"/>
                <w:szCs w:val="18"/>
              </w:rPr>
              <w:t>o</w:t>
            </w:r>
          </w:p>
        </w:tc>
      </w:tr>
      <w:tr w:rsidR="00F664C4" w:rsidRPr="00E27F99" w14:paraId="39CA2194" w14:textId="77777777" w:rsidTr="00AB312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22980C3" w14:textId="77777777" w:rsidR="00F664C4" w:rsidRPr="00E27F99" w:rsidRDefault="00F664C4" w:rsidP="00AB312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27F99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7D3D754E" w14:textId="3EF6A433" w:rsidR="00F664C4" w:rsidRPr="00E27F99" w:rsidRDefault="00F664C4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da el numero de comparendos por cada código de infracción en una localidad</w:t>
            </w:r>
            <w:r w:rsidR="00B57CFD">
              <w:rPr>
                <w:b w:val="0"/>
                <w:sz w:val="18"/>
                <w:szCs w:val="18"/>
              </w:rPr>
              <w:t xml:space="preserve"> </w:t>
            </w:r>
            <w:r w:rsidR="008A2140">
              <w:rPr>
                <w:b w:val="0"/>
                <w:sz w:val="18"/>
                <w:szCs w:val="18"/>
              </w:rPr>
              <w:t xml:space="preserve">e intervalo de tiempo </w:t>
            </w:r>
            <w:r>
              <w:rPr>
                <w:b w:val="0"/>
                <w:sz w:val="18"/>
                <w:szCs w:val="18"/>
              </w:rPr>
              <w:t>ingresad</w:t>
            </w:r>
            <w:r w:rsidR="00B57CFD">
              <w:rPr>
                <w:b w:val="0"/>
                <w:sz w:val="18"/>
                <w:szCs w:val="18"/>
              </w:rPr>
              <w:t>os</w:t>
            </w:r>
            <w:r>
              <w:rPr>
                <w:b w:val="0"/>
                <w:sz w:val="18"/>
                <w:szCs w:val="18"/>
              </w:rPr>
              <w:t xml:space="preserve"> por </w:t>
            </w:r>
            <w:r w:rsidR="00B57CFD">
              <w:rPr>
                <w:b w:val="0"/>
                <w:sz w:val="18"/>
                <w:szCs w:val="18"/>
              </w:rPr>
              <w:t>parámetro</w:t>
            </w:r>
          </w:p>
        </w:tc>
      </w:tr>
      <w:tr w:rsidR="00F664C4" w:rsidRPr="00112022" w14:paraId="638DF941" w14:textId="77777777" w:rsidTr="00AB312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1A770881" w14:textId="77777777" w:rsidR="00F664C4" w:rsidRPr="00112022" w:rsidRDefault="00F664C4" w:rsidP="00AB3129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 w:rsidRPr="00112022"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F664C4" w:rsidRPr="00E27F99" w14:paraId="115AB52D" w14:textId="77777777" w:rsidTr="00AB312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8A01BE3" w14:textId="6922F0E2" w:rsidR="00B57CFD" w:rsidRPr="00E27F99" w:rsidRDefault="00B57CFD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Localidad por la que se desea consultar la cantidad de infracciones</w:t>
            </w:r>
          </w:p>
        </w:tc>
      </w:tr>
      <w:tr w:rsidR="00B57CFD" w:rsidRPr="00E27F99" w14:paraId="7E2992DB" w14:textId="77777777" w:rsidTr="00AB312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B76F889" w14:textId="68DC0AA1" w:rsidR="00B57CFD" w:rsidRDefault="00B57CFD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Intervalo de tiempo en el que se desea consultar la cantidad de infracciones</w:t>
            </w:r>
          </w:p>
        </w:tc>
      </w:tr>
      <w:tr w:rsidR="00F664C4" w:rsidRPr="00112022" w14:paraId="760CA3A2" w14:textId="77777777" w:rsidTr="00AB312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5FE52D6D" w14:textId="77777777" w:rsidR="00F664C4" w:rsidRPr="00112022" w:rsidRDefault="00F664C4" w:rsidP="00AB3129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 w:rsidRPr="00112022"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F664C4" w:rsidRPr="00E27F99" w14:paraId="1FCE8333" w14:textId="77777777" w:rsidTr="00AB312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DEE736A" w14:textId="1D4C3725" w:rsidR="00F664C4" w:rsidRPr="00E27F99" w:rsidRDefault="00F664C4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muestran los códigos de infracción en orden alfabético, al frente la cantidad de comparendos realizados </w:t>
            </w:r>
            <w:r w:rsidR="00B57CFD">
              <w:rPr>
                <w:b w:val="0"/>
                <w:sz w:val="18"/>
                <w:szCs w:val="18"/>
              </w:rPr>
              <w:t>en la localidad e intervalo ingresado.</w:t>
            </w:r>
          </w:p>
        </w:tc>
      </w:tr>
      <w:tr w:rsidR="00F664C4" w:rsidRPr="004B4E6B" w14:paraId="25CC8EF9" w14:textId="77777777" w:rsidTr="005D7839">
        <w:trPr>
          <w:trHeight w:val="401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508BFF43" w14:textId="77777777" w:rsidR="00F664C4" w:rsidRPr="004B4E6B" w:rsidRDefault="00F664C4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color w:val="FFFFFF"/>
                <w:sz w:val="22"/>
                <w:szCs w:val="22"/>
              </w:rPr>
              <w:t>Complejidad</w:t>
            </w:r>
          </w:p>
        </w:tc>
      </w:tr>
      <w:tr w:rsidR="00AB3129" w:rsidRPr="00E27F99" w14:paraId="1124AAA0" w14:textId="77777777" w:rsidTr="00AB3129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5B3EF" w14:textId="4E21E6B1" w:rsidR="00AB3129" w:rsidRPr="00AB3129" w:rsidRDefault="00AB3129" w:rsidP="00AB3129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</w:t>
            </w:r>
            <w:r w:rsidRPr="00AB3129">
              <w:rPr>
                <w:sz w:val="18"/>
                <w:szCs w:val="18"/>
              </w:rPr>
              <w:t>O(</w:t>
            </w:r>
            <w:r>
              <w:rPr>
                <w:sz w:val="18"/>
                <w:szCs w:val="18"/>
              </w:rPr>
              <w:t>N</w:t>
            </w:r>
            <w:r w:rsidRPr="00AB3129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-Ya que se debe recorrer la estructura de datos para saber </w:t>
            </w:r>
            <w:r w:rsidR="005D7839">
              <w:rPr>
                <w:sz w:val="18"/>
                <w:szCs w:val="18"/>
              </w:rPr>
              <w:t>cuál es</w:t>
            </w:r>
            <w:r>
              <w:rPr>
                <w:sz w:val="18"/>
                <w:szCs w:val="18"/>
              </w:rPr>
              <w:t xml:space="preserve"> la cantidad en ese tiempo dado</w:t>
            </w:r>
          </w:p>
        </w:tc>
      </w:tr>
    </w:tbl>
    <w:p w14:paraId="62C48678" w14:textId="1BB18728" w:rsidR="008840EC" w:rsidRDefault="008840EC" w:rsidP="001F1E57">
      <w:pPr>
        <w:pStyle w:val="TituloPrincipla"/>
        <w:jc w:val="left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B57CFD" w:rsidRPr="00CB6304" w14:paraId="2426032B" w14:textId="77777777" w:rsidTr="00AB312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173EED4" w14:textId="77777777" w:rsidR="00B57CFD" w:rsidRPr="00E27F99" w:rsidRDefault="00B57CFD" w:rsidP="00AB312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27F99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179E04AC" w14:textId="12416B1B" w:rsidR="00B57CFD" w:rsidRPr="00E27F99" w:rsidRDefault="00B57CFD" w:rsidP="00AB3129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E27F99">
              <w:rPr>
                <w:sz w:val="18"/>
                <w:szCs w:val="18"/>
              </w:rPr>
              <w:t>R</w:t>
            </w:r>
            <w:r w:rsidR="00107083">
              <w:rPr>
                <w:sz w:val="18"/>
                <w:szCs w:val="18"/>
              </w:rPr>
              <w:t>9</w:t>
            </w:r>
            <w:r w:rsidRPr="00E27F99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Mostrar las N infracciones</w:t>
            </w:r>
            <w:r w:rsidR="00107083">
              <w:rPr>
                <w:sz w:val="18"/>
                <w:szCs w:val="18"/>
              </w:rPr>
              <w:t xml:space="preserve"> con mayor cantidad de comparendos en </w:t>
            </w:r>
            <w:r>
              <w:rPr>
                <w:sz w:val="18"/>
                <w:szCs w:val="18"/>
              </w:rPr>
              <w:t>un tiempo dado</w:t>
            </w:r>
          </w:p>
        </w:tc>
      </w:tr>
      <w:tr w:rsidR="00B57CFD" w:rsidRPr="00E27F99" w14:paraId="7BF1BAC9" w14:textId="77777777" w:rsidTr="00AB312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1544370" w14:textId="77777777" w:rsidR="00B57CFD" w:rsidRPr="00E27F99" w:rsidRDefault="00B57CFD" w:rsidP="00AB312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27F99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78AC1014" w14:textId="776760FC" w:rsidR="00B57CFD" w:rsidRPr="00E27F99" w:rsidRDefault="00B57CFD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</w:t>
            </w:r>
            <w:r w:rsidR="008A2140">
              <w:rPr>
                <w:b w:val="0"/>
                <w:sz w:val="18"/>
                <w:szCs w:val="18"/>
              </w:rPr>
              <w:t>muestra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="00107083">
              <w:rPr>
                <w:b w:val="0"/>
                <w:sz w:val="18"/>
                <w:szCs w:val="18"/>
              </w:rPr>
              <w:t>los N códigos de infracción</w:t>
            </w:r>
            <w:r w:rsidR="008A2140">
              <w:rPr>
                <w:b w:val="0"/>
                <w:sz w:val="18"/>
                <w:szCs w:val="18"/>
              </w:rPr>
              <w:t xml:space="preserve"> </w:t>
            </w:r>
            <w:r w:rsidR="008A2140" w:rsidRPr="008A2140">
              <w:rPr>
                <w:b w:val="0"/>
                <w:sz w:val="18"/>
                <w:szCs w:val="18"/>
              </w:rPr>
              <w:t>con mayor cantidad de comparendos</w:t>
            </w:r>
            <w:r w:rsidR="00107083">
              <w:rPr>
                <w:b w:val="0"/>
                <w:sz w:val="18"/>
                <w:szCs w:val="18"/>
              </w:rPr>
              <w:t xml:space="preserve"> en un periodo de tiempo dado, mostrando la cantidad de infracciones</w:t>
            </w:r>
            <w:r w:rsidR="008A2140">
              <w:rPr>
                <w:b w:val="0"/>
                <w:sz w:val="18"/>
                <w:szCs w:val="18"/>
              </w:rPr>
              <w:t xml:space="preserve"> con estos códigos</w:t>
            </w:r>
            <w:r w:rsidR="00107083">
              <w:rPr>
                <w:b w:val="0"/>
                <w:sz w:val="18"/>
                <w:szCs w:val="18"/>
              </w:rPr>
              <w:t>.</w:t>
            </w:r>
          </w:p>
        </w:tc>
      </w:tr>
      <w:tr w:rsidR="00B57CFD" w:rsidRPr="00112022" w14:paraId="6B7CC036" w14:textId="77777777" w:rsidTr="00AB312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0397A40A" w14:textId="77777777" w:rsidR="00B57CFD" w:rsidRPr="00112022" w:rsidRDefault="00B57CFD" w:rsidP="00AB3129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 w:rsidRPr="00112022"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B57CFD" w:rsidRPr="00E27F99" w14:paraId="52628011" w14:textId="77777777" w:rsidTr="00AB312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BE6DABE" w14:textId="5655BB4E" w:rsidR="00B57CFD" w:rsidRPr="00E27F99" w:rsidRDefault="00107083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El valor N, es la cantidad de infracciones que se quieren </w:t>
            </w:r>
            <w:r w:rsidR="008A2140">
              <w:rPr>
                <w:b w:val="0"/>
                <w:sz w:val="18"/>
                <w:szCs w:val="18"/>
              </w:rPr>
              <w:t>buscar.</w:t>
            </w:r>
          </w:p>
        </w:tc>
      </w:tr>
      <w:tr w:rsidR="00B57CFD" w:rsidRPr="00E27F99" w14:paraId="218E8E65" w14:textId="77777777" w:rsidTr="00AB312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7D7EC3C" w14:textId="65C02C36" w:rsidR="00B57CFD" w:rsidRDefault="008A2140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debe ingresar la hora inicial y final del intervalo de tiempo en el que se desea buscar.</w:t>
            </w:r>
          </w:p>
        </w:tc>
      </w:tr>
      <w:tr w:rsidR="00B57CFD" w:rsidRPr="00112022" w14:paraId="2021DA83" w14:textId="77777777" w:rsidTr="00AB312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74F96EF0" w14:textId="77777777" w:rsidR="00B57CFD" w:rsidRPr="00112022" w:rsidRDefault="00B57CFD" w:rsidP="00AB3129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 w:rsidRPr="00112022"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B57CFD" w:rsidRPr="00E27F99" w14:paraId="210967D1" w14:textId="77777777" w:rsidTr="00AB312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DC887AA" w14:textId="3EE7FB56" w:rsidR="00B57CFD" w:rsidRPr="00E27F99" w:rsidRDefault="00B57CFD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muestran los </w:t>
            </w:r>
            <w:r w:rsidR="001B4862">
              <w:rPr>
                <w:b w:val="0"/>
                <w:sz w:val="18"/>
                <w:szCs w:val="18"/>
              </w:rPr>
              <w:t xml:space="preserve">N </w:t>
            </w:r>
            <w:r>
              <w:rPr>
                <w:b w:val="0"/>
                <w:sz w:val="18"/>
                <w:szCs w:val="18"/>
              </w:rPr>
              <w:t xml:space="preserve">códigos de </w:t>
            </w:r>
            <w:r w:rsidR="008A2140">
              <w:rPr>
                <w:b w:val="0"/>
                <w:sz w:val="18"/>
                <w:szCs w:val="18"/>
              </w:rPr>
              <w:t xml:space="preserve">infracción con más comparendos </w:t>
            </w:r>
            <w:r>
              <w:rPr>
                <w:b w:val="0"/>
                <w:sz w:val="18"/>
                <w:szCs w:val="18"/>
              </w:rPr>
              <w:t>en orden</w:t>
            </w:r>
            <w:r w:rsidR="008A2140">
              <w:rPr>
                <w:b w:val="0"/>
                <w:sz w:val="18"/>
                <w:szCs w:val="18"/>
              </w:rPr>
              <w:t xml:space="preserve"> de mayor a men</w:t>
            </w:r>
            <w:r w:rsidR="001B4862">
              <w:rPr>
                <w:b w:val="0"/>
                <w:sz w:val="18"/>
                <w:szCs w:val="18"/>
              </w:rPr>
              <w:t>or</w:t>
            </w:r>
            <w:r>
              <w:rPr>
                <w:b w:val="0"/>
                <w:sz w:val="18"/>
                <w:szCs w:val="18"/>
              </w:rPr>
              <w:t>, al frente la cantidad de comparendos e</w:t>
            </w:r>
            <w:r w:rsidR="001B4862">
              <w:rPr>
                <w:b w:val="0"/>
                <w:sz w:val="18"/>
                <w:szCs w:val="18"/>
              </w:rPr>
              <w:t>n el</w:t>
            </w:r>
            <w:r>
              <w:rPr>
                <w:b w:val="0"/>
                <w:sz w:val="18"/>
                <w:szCs w:val="18"/>
              </w:rPr>
              <w:t xml:space="preserve"> intervalo ingresado.</w:t>
            </w:r>
          </w:p>
        </w:tc>
      </w:tr>
      <w:tr w:rsidR="00B57CFD" w:rsidRPr="004B4E6B" w14:paraId="3E02A88E" w14:textId="77777777" w:rsidTr="00AB3129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00E0755A" w14:textId="77777777" w:rsidR="00B57CFD" w:rsidRPr="004B4E6B" w:rsidRDefault="00B57CFD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color w:val="FFFFFF"/>
                <w:sz w:val="22"/>
                <w:szCs w:val="22"/>
              </w:rPr>
              <w:t>Complejidad</w:t>
            </w:r>
          </w:p>
        </w:tc>
      </w:tr>
      <w:tr w:rsidR="00B57CFD" w:rsidRPr="00E27F99" w14:paraId="04F19E76" w14:textId="77777777" w:rsidTr="00AB3129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2589" w14:textId="1E5A18BA" w:rsidR="00B57CFD" w:rsidRPr="00AB3129" w:rsidRDefault="00B57CFD" w:rsidP="00AB3129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</w:t>
            </w:r>
            <w:r w:rsidR="00AB3129" w:rsidRPr="00AB3129">
              <w:rPr>
                <w:sz w:val="18"/>
                <w:szCs w:val="18"/>
              </w:rPr>
              <w:t>O(</w:t>
            </w:r>
            <w:r w:rsidR="00AB3129">
              <w:rPr>
                <w:sz w:val="18"/>
                <w:szCs w:val="18"/>
              </w:rPr>
              <w:t>N</w:t>
            </w:r>
            <w:r w:rsidR="00AB3129" w:rsidRPr="00AB3129">
              <w:rPr>
                <w:sz w:val="18"/>
                <w:szCs w:val="18"/>
              </w:rPr>
              <w:t>)</w:t>
            </w:r>
            <w:r w:rsidR="00AB3129">
              <w:rPr>
                <w:sz w:val="18"/>
                <w:szCs w:val="18"/>
              </w:rPr>
              <w:t>-Ya que se debe recorrer la estructura de datos para saber cuál  es la mayor cantidad en ese tiempo dado</w:t>
            </w:r>
          </w:p>
        </w:tc>
      </w:tr>
    </w:tbl>
    <w:p w14:paraId="4E8FE43E" w14:textId="5292A4FC" w:rsidR="001B4862" w:rsidRDefault="001B4862" w:rsidP="001B4862">
      <w:pPr>
        <w:pStyle w:val="TituloPrincipla"/>
        <w:jc w:val="left"/>
      </w:pPr>
    </w:p>
    <w:p w14:paraId="5ED03641" w14:textId="74BE4C3A" w:rsidR="00CC1B81" w:rsidRDefault="00CC1B81" w:rsidP="001B4862">
      <w:pPr>
        <w:pStyle w:val="TituloPrincipla"/>
        <w:jc w:val="left"/>
      </w:pPr>
    </w:p>
    <w:p w14:paraId="437F4D7F" w14:textId="77777777" w:rsidR="00CC1B81" w:rsidRDefault="00CC1B81" w:rsidP="001B4862">
      <w:pPr>
        <w:pStyle w:val="TituloPrincipla"/>
        <w:jc w:val="left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1B4862" w:rsidRPr="00CB6304" w14:paraId="3BECDAE4" w14:textId="77777777" w:rsidTr="00AB312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1340FAB" w14:textId="77777777" w:rsidR="001B4862" w:rsidRPr="00E27F99" w:rsidRDefault="001B4862" w:rsidP="00AB312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27F99"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003" w:type="dxa"/>
          </w:tcPr>
          <w:p w14:paraId="4549D13D" w14:textId="6FA96D7D" w:rsidR="001B4862" w:rsidRPr="00E27F99" w:rsidRDefault="001B4862" w:rsidP="00AB3129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E27F99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10</w:t>
            </w:r>
            <w:r w:rsidRPr="00E27F99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 xml:space="preserve">Grafica de ASCII del total de comparendos por localidad </w:t>
            </w:r>
          </w:p>
        </w:tc>
      </w:tr>
      <w:tr w:rsidR="001B4862" w:rsidRPr="00E27F99" w14:paraId="6D63C046" w14:textId="77777777" w:rsidTr="00AB312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89637F2" w14:textId="77777777" w:rsidR="001B4862" w:rsidRPr="00E27F99" w:rsidRDefault="001B4862" w:rsidP="00AB312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27F99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05ECED99" w14:textId="318DBE58" w:rsidR="001B4862" w:rsidRPr="00E27F99" w:rsidRDefault="00A067C7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Se genera un histograma </w:t>
            </w:r>
            <w:r w:rsidR="00CC1B81">
              <w:rPr>
                <w:b w:val="0"/>
                <w:sz w:val="18"/>
                <w:szCs w:val="18"/>
              </w:rPr>
              <w:t xml:space="preserve">compuesto por el nombre de las localidades, </w:t>
            </w:r>
            <w:r>
              <w:rPr>
                <w:b w:val="0"/>
                <w:sz w:val="18"/>
                <w:szCs w:val="18"/>
              </w:rPr>
              <w:t>que nos muestra el total de comparendos por localidad, representados por un carácter ´</w:t>
            </w:r>
            <w:r w:rsidRPr="00A067C7">
              <w:rPr>
                <w:bCs/>
                <w:sz w:val="18"/>
                <w:szCs w:val="18"/>
              </w:rPr>
              <w:t>*</w:t>
            </w:r>
            <w:r>
              <w:rPr>
                <w:bCs/>
                <w:sz w:val="18"/>
                <w:szCs w:val="18"/>
              </w:rPr>
              <w:t>´</w:t>
            </w:r>
          </w:p>
        </w:tc>
      </w:tr>
      <w:tr w:rsidR="001B4862" w:rsidRPr="00112022" w14:paraId="36840AA7" w14:textId="77777777" w:rsidTr="00AB312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26D43864" w14:textId="77777777" w:rsidR="001B4862" w:rsidRPr="00112022" w:rsidRDefault="001B4862" w:rsidP="00AB3129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 w:rsidRPr="00112022"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1B4862" w:rsidRPr="00E27F99" w14:paraId="54677B76" w14:textId="77777777" w:rsidTr="00AB312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2997699" w14:textId="7F4AC671" w:rsidR="001B4862" w:rsidRPr="00E27F99" w:rsidRDefault="001B4862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1B4862" w:rsidRPr="00112022" w14:paraId="6DE29EE6" w14:textId="77777777" w:rsidTr="00AB312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20F83A55" w14:textId="77777777" w:rsidR="001B4862" w:rsidRPr="00112022" w:rsidRDefault="001B4862" w:rsidP="00AB3129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 w:rsidRPr="00112022"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1B4862" w:rsidRPr="00E27F99" w14:paraId="7E9AADBD" w14:textId="77777777" w:rsidTr="00AB312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9F6DD75" w14:textId="5E8BE379" w:rsidR="00CC1B81" w:rsidRPr="00CC1B81" w:rsidRDefault="00A067C7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muestran los nombres de las localidades </w:t>
            </w:r>
            <w:r w:rsidR="00436E4F">
              <w:rPr>
                <w:b w:val="0"/>
                <w:sz w:val="18"/>
                <w:szCs w:val="18"/>
              </w:rPr>
              <w:t xml:space="preserve">en orden alfabético </w:t>
            </w:r>
            <w:r w:rsidR="00CC1B81">
              <w:rPr>
                <w:b w:val="0"/>
                <w:sz w:val="18"/>
                <w:szCs w:val="18"/>
              </w:rPr>
              <w:t>seguidos de ´</w:t>
            </w:r>
            <w:r w:rsidR="00CC1B81" w:rsidRPr="00A067C7">
              <w:rPr>
                <w:bCs/>
                <w:sz w:val="18"/>
                <w:szCs w:val="18"/>
              </w:rPr>
              <w:t>*</w:t>
            </w:r>
            <w:r w:rsidR="00CC1B81">
              <w:rPr>
                <w:bCs/>
                <w:sz w:val="18"/>
                <w:szCs w:val="18"/>
              </w:rPr>
              <w:t xml:space="preserve">´, </w:t>
            </w:r>
            <w:r w:rsidR="00CC1B81">
              <w:rPr>
                <w:b w:val="0"/>
                <w:sz w:val="18"/>
                <w:szCs w:val="18"/>
              </w:rPr>
              <w:t>donde cada asterisco representa 50 comparendos</w:t>
            </w:r>
          </w:p>
        </w:tc>
      </w:tr>
      <w:tr w:rsidR="00CC1B81" w:rsidRPr="00E27F99" w14:paraId="1D4E32A0" w14:textId="77777777" w:rsidTr="00AB312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D883460" w14:textId="7AFB5079" w:rsidR="00CC1B81" w:rsidRDefault="00CC1B81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Si la localidad no tiene comparendos se muestra el String: “Sin comparendos”</w:t>
            </w:r>
          </w:p>
        </w:tc>
      </w:tr>
      <w:tr w:rsidR="00CC1B81" w:rsidRPr="00E27F99" w14:paraId="0F8A3FCE" w14:textId="77777777" w:rsidTr="00AB312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772F0BB" w14:textId="1C569ACC" w:rsidR="00CC1B81" w:rsidRDefault="00CC1B81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muestra el total de comparendos de todas las localidades</w:t>
            </w:r>
          </w:p>
        </w:tc>
      </w:tr>
      <w:tr w:rsidR="001B4862" w:rsidRPr="004B4E6B" w14:paraId="453A499E" w14:textId="77777777" w:rsidTr="00AB3129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0F081C81" w14:textId="77777777" w:rsidR="001B4862" w:rsidRPr="004B4E6B" w:rsidRDefault="001B4862" w:rsidP="00AB312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color w:val="FFFFFF"/>
                <w:sz w:val="22"/>
                <w:szCs w:val="22"/>
              </w:rPr>
              <w:t>Complejidad</w:t>
            </w:r>
          </w:p>
        </w:tc>
      </w:tr>
      <w:tr w:rsidR="00283A4A" w:rsidRPr="00E27F99" w14:paraId="3F325922" w14:textId="77777777" w:rsidTr="00AB3129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71A8C" w14:textId="055A5EDA" w:rsidR="00283A4A" w:rsidRPr="00AB3129" w:rsidRDefault="00283A4A" w:rsidP="00283A4A">
            <w:pPr>
              <w:pStyle w:val="TituloPrincipla"/>
              <w:spacing w:after="100"/>
              <w:jc w:val="left"/>
              <w:rPr>
                <w:bCs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</w:t>
            </w:r>
            <w:r w:rsidRPr="00AB3129">
              <w:rPr>
                <w:sz w:val="18"/>
                <w:szCs w:val="18"/>
              </w:rPr>
              <w:t>O(</w:t>
            </w:r>
            <w:r>
              <w:rPr>
                <w:sz w:val="18"/>
                <w:szCs w:val="18"/>
              </w:rPr>
              <w:t>N</w:t>
            </w:r>
            <w:r w:rsidRPr="00AB3129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-Ya que se debe recorrer la estructura de datos para saber cuál es la cantidad en ese tiempo dado</w:t>
            </w:r>
          </w:p>
        </w:tc>
      </w:tr>
    </w:tbl>
    <w:p w14:paraId="049ACB3F" w14:textId="77777777" w:rsidR="00B57CFD" w:rsidRDefault="00B57CFD" w:rsidP="001F1E57">
      <w:pPr>
        <w:pStyle w:val="TituloPrincipla"/>
        <w:jc w:val="left"/>
      </w:pPr>
      <w:bookmarkStart w:id="0" w:name="_GoBack"/>
      <w:bookmarkEnd w:id="0"/>
    </w:p>
    <w:sectPr w:rsidR="00B57CFD" w:rsidSect="00CC1B81">
      <w:footerReference w:type="even" r:id="rId6"/>
      <w:footerReference w:type="default" r:id="rId7"/>
      <w:headerReference w:type="first" r:id="rId8"/>
      <w:pgSz w:w="12242" w:h="15842" w:code="1"/>
      <w:pgMar w:top="1134" w:right="1134" w:bottom="1134" w:left="1134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692FA" w14:textId="77777777" w:rsidR="00365077" w:rsidRDefault="00365077">
      <w:r>
        <w:separator/>
      </w:r>
    </w:p>
  </w:endnote>
  <w:endnote w:type="continuationSeparator" w:id="0">
    <w:p w14:paraId="59845795" w14:textId="77777777" w:rsidR="00365077" w:rsidRDefault="00365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81328" w14:textId="77777777" w:rsidR="00AB3129" w:rsidRDefault="00AB3129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683DFBE" w14:textId="77777777" w:rsidR="00AB3129" w:rsidRDefault="00AB3129" w:rsidP="002E6F3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5821B" w14:textId="77777777" w:rsidR="00AB3129" w:rsidRDefault="00AB3129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9FA83DD" w14:textId="0A1830BC" w:rsidR="00AB3129" w:rsidRPr="002E6F3F" w:rsidRDefault="00AB3129" w:rsidP="00287CA4">
    <w:pPr>
      <w:pStyle w:val="Piedepgina"/>
      <w:jc w:val="both"/>
      <w:rPr>
        <w:rFonts w:ascii="Book Antiqua" w:hAnsi="Book Antiqua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A34CB" w14:textId="77777777" w:rsidR="00365077" w:rsidRDefault="00365077">
      <w:r>
        <w:separator/>
      </w:r>
    </w:p>
  </w:footnote>
  <w:footnote w:type="continuationSeparator" w:id="0">
    <w:p w14:paraId="3DF14B08" w14:textId="77777777" w:rsidR="00365077" w:rsidRDefault="00365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36E28" w14:textId="77777777" w:rsidR="00AB3129" w:rsidRDefault="00AB3129" w:rsidP="008B3189">
    <w:pPr>
      <w:pStyle w:val="Encabezado"/>
      <w:spacing w:after="60"/>
      <w:rPr>
        <w:b/>
        <w:sz w:val="24"/>
        <w:szCs w:val="24"/>
      </w:rPr>
    </w:pPr>
  </w:p>
  <w:p w14:paraId="36D5C023" w14:textId="77777777" w:rsidR="00AB3129" w:rsidRDefault="00AB3129" w:rsidP="008B3189">
    <w:pPr>
      <w:pStyle w:val="Encabezado"/>
      <w:spacing w:after="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B1"/>
    <w:rsid w:val="000026D7"/>
    <w:rsid w:val="0001216F"/>
    <w:rsid w:val="0002745F"/>
    <w:rsid w:val="0005007F"/>
    <w:rsid w:val="00060683"/>
    <w:rsid w:val="00093055"/>
    <w:rsid w:val="000A102D"/>
    <w:rsid w:val="000B0901"/>
    <w:rsid w:val="000B0A4F"/>
    <w:rsid w:val="000E0DBC"/>
    <w:rsid w:val="000E4B4E"/>
    <w:rsid w:val="000E5610"/>
    <w:rsid w:val="0010334A"/>
    <w:rsid w:val="00107083"/>
    <w:rsid w:val="00111198"/>
    <w:rsid w:val="00112022"/>
    <w:rsid w:val="00116473"/>
    <w:rsid w:val="0012641F"/>
    <w:rsid w:val="00131ABB"/>
    <w:rsid w:val="0013337D"/>
    <w:rsid w:val="0019234F"/>
    <w:rsid w:val="00196E9A"/>
    <w:rsid w:val="001A63E5"/>
    <w:rsid w:val="001B4862"/>
    <w:rsid w:val="001D3C23"/>
    <w:rsid w:val="001F1862"/>
    <w:rsid w:val="001F1E57"/>
    <w:rsid w:val="00213779"/>
    <w:rsid w:val="00250EC5"/>
    <w:rsid w:val="00283A4A"/>
    <w:rsid w:val="00287CA4"/>
    <w:rsid w:val="002958A6"/>
    <w:rsid w:val="002A3D43"/>
    <w:rsid w:val="002D0189"/>
    <w:rsid w:val="002E6F3F"/>
    <w:rsid w:val="002F744E"/>
    <w:rsid w:val="0030175A"/>
    <w:rsid w:val="00304521"/>
    <w:rsid w:val="00304777"/>
    <w:rsid w:val="00306A3F"/>
    <w:rsid w:val="00352234"/>
    <w:rsid w:val="00365077"/>
    <w:rsid w:val="003A2006"/>
    <w:rsid w:val="003A5B7B"/>
    <w:rsid w:val="003B4633"/>
    <w:rsid w:val="003B5884"/>
    <w:rsid w:val="003B62B7"/>
    <w:rsid w:val="003D5296"/>
    <w:rsid w:val="003F0B87"/>
    <w:rsid w:val="003F2E4E"/>
    <w:rsid w:val="004068AC"/>
    <w:rsid w:val="004239B9"/>
    <w:rsid w:val="00424220"/>
    <w:rsid w:val="00431529"/>
    <w:rsid w:val="004332AC"/>
    <w:rsid w:val="00436E4F"/>
    <w:rsid w:val="00442853"/>
    <w:rsid w:val="004517AB"/>
    <w:rsid w:val="00494C07"/>
    <w:rsid w:val="004A5ADC"/>
    <w:rsid w:val="004B4E6B"/>
    <w:rsid w:val="004B6E9F"/>
    <w:rsid w:val="004C5AA4"/>
    <w:rsid w:val="004F0DB3"/>
    <w:rsid w:val="00513829"/>
    <w:rsid w:val="00523C6D"/>
    <w:rsid w:val="00547878"/>
    <w:rsid w:val="0056179F"/>
    <w:rsid w:val="005934AA"/>
    <w:rsid w:val="00593FD8"/>
    <w:rsid w:val="005A1F14"/>
    <w:rsid w:val="005B3146"/>
    <w:rsid w:val="005C459A"/>
    <w:rsid w:val="005D7839"/>
    <w:rsid w:val="005E1E4A"/>
    <w:rsid w:val="00623DF0"/>
    <w:rsid w:val="0065183D"/>
    <w:rsid w:val="0065478C"/>
    <w:rsid w:val="00654EA2"/>
    <w:rsid w:val="00667FA2"/>
    <w:rsid w:val="006B1499"/>
    <w:rsid w:val="007007F9"/>
    <w:rsid w:val="00716374"/>
    <w:rsid w:val="00736DC8"/>
    <w:rsid w:val="007900EE"/>
    <w:rsid w:val="00795080"/>
    <w:rsid w:val="007B49A2"/>
    <w:rsid w:val="007C331B"/>
    <w:rsid w:val="00810A10"/>
    <w:rsid w:val="00821D69"/>
    <w:rsid w:val="00862380"/>
    <w:rsid w:val="008670FB"/>
    <w:rsid w:val="008767EC"/>
    <w:rsid w:val="008840EC"/>
    <w:rsid w:val="008A2140"/>
    <w:rsid w:val="008B3189"/>
    <w:rsid w:val="008C031F"/>
    <w:rsid w:val="008C4AE2"/>
    <w:rsid w:val="008E0BC5"/>
    <w:rsid w:val="008F3639"/>
    <w:rsid w:val="008F5288"/>
    <w:rsid w:val="00907778"/>
    <w:rsid w:val="009124D1"/>
    <w:rsid w:val="009158B6"/>
    <w:rsid w:val="00944FD7"/>
    <w:rsid w:val="0095082D"/>
    <w:rsid w:val="0095099E"/>
    <w:rsid w:val="009561BF"/>
    <w:rsid w:val="00985B50"/>
    <w:rsid w:val="009A1D65"/>
    <w:rsid w:val="009A25C3"/>
    <w:rsid w:val="009B3764"/>
    <w:rsid w:val="009D59AA"/>
    <w:rsid w:val="009D6F2C"/>
    <w:rsid w:val="00A01697"/>
    <w:rsid w:val="00A025E0"/>
    <w:rsid w:val="00A067C7"/>
    <w:rsid w:val="00A2396B"/>
    <w:rsid w:val="00A27CBA"/>
    <w:rsid w:val="00A3059E"/>
    <w:rsid w:val="00A40BE9"/>
    <w:rsid w:val="00A562AC"/>
    <w:rsid w:val="00A818D4"/>
    <w:rsid w:val="00A87BCE"/>
    <w:rsid w:val="00A93D2E"/>
    <w:rsid w:val="00AB3129"/>
    <w:rsid w:val="00AF257B"/>
    <w:rsid w:val="00AF4694"/>
    <w:rsid w:val="00AF69DF"/>
    <w:rsid w:val="00B07B68"/>
    <w:rsid w:val="00B22D94"/>
    <w:rsid w:val="00B523AA"/>
    <w:rsid w:val="00B5776D"/>
    <w:rsid w:val="00B57CFD"/>
    <w:rsid w:val="00B665A1"/>
    <w:rsid w:val="00BA3708"/>
    <w:rsid w:val="00BC3A83"/>
    <w:rsid w:val="00BF1ED8"/>
    <w:rsid w:val="00C04EBB"/>
    <w:rsid w:val="00C169CD"/>
    <w:rsid w:val="00C306EE"/>
    <w:rsid w:val="00C62F00"/>
    <w:rsid w:val="00C91F95"/>
    <w:rsid w:val="00CA0CDD"/>
    <w:rsid w:val="00CB6304"/>
    <w:rsid w:val="00CC1B81"/>
    <w:rsid w:val="00CD6657"/>
    <w:rsid w:val="00CE3867"/>
    <w:rsid w:val="00D10F87"/>
    <w:rsid w:val="00D257B7"/>
    <w:rsid w:val="00D27A82"/>
    <w:rsid w:val="00D41E1D"/>
    <w:rsid w:val="00D56F4F"/>
    <w:rsid w:val="00D8119D"/>
    <w:rsid w:val="00D81470"/>
    <w:rsid w:val="00DD0037"/>
    <w:rsid w:val="00DD6ACD"/>
    <w:rsid w:val="00DE369E"/>
    <w:rsid w:val="00E27F99"/>
    <w:rsid w:val="00E367BB"/>
    <w:rsid w:val="00E506A9"/>
    <w:rsid w:val="00E555B8"/>
    <w:rsid w:val="00EA3B34"/>
    <w:rsid w:val="00EB289A"/>
    <w:rsid w:val="00EB6CEE"/>
    <w:rsid w:val="00EB793A"/>
    <w:rsid w:val="00EC7371"/>
    <w:rsid w:val="00EC7E00"/>
    <w:rsid w:val="00ED5C02"/>
    <w:rsid w:val="00ED78B8"/>
    <w:rsid w:val="00EE355D"/>
    <w:rsid w:val="00EE5F71"/>
    <w:rsid w:val="00F30533"/>
    <w:rsid w:val="00F36FC6"/>
    <w:rsid w:val="00F54610"/>
    <w:rsid w:val="00F5557E"/>
    <w:rsid w:val="00F55EB1"/>
    <w:rsid w:val="00F61133"/>
    <w:rsid w:val="00F64DB9"/>
    <w:rsid w:val="00F664C4"/>
    <w:rsid w:val="00F77C22"/>
    <w:rsid w:val="00FC1A7E"/>
    <w:rsid w:val="00FD2C05"/>
    <w:rsid w:val="00F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850DA3"/>
  <w15:chartTrackingRefBased/>
  <w15:docId w15:val="{E362263C-DFCE-A94F-AE30-3425CE56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B3189"/>
    <w:pPr>
      <w:spacing w:after="240"/>
    </w:pPr>
    <w:rPr>
      <w:rFonts w:ascii="Arial" w:hAnsi="Arial" w:cs="Arial"/>
      <w:lang w:val="es-ES" w:eastAsia="es-ES"/>
    </w:rPr>
  </w:style>
  <w:style w:type="paragraph" w:styleId="Ttulo1">
    <w:name w:val="heading 1"/>
    <w:basedOn w:val="Normal"/>
    <w:next w:val="Normal"/>
    <w:qFormat/>
    <w:rsid w:val="00CB6304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="Verdana" w:hAnsi="Verdana"/>
      <w:b/>
      <w:bCs/>
      <w:kern w:val="32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semiHidden/>
    <w:rsid w:val="004068AC"/>
    <w:rPr>
      <w:rFonts w:cs="Times New Roman"/>
    </w:rPr>
  </w:style>
  <w:style w:type="paragraph" w:styleId="Encabezado">
    <w:name w:val="header"/>
    <w:basedOn w:val="Normal"/>
    <w:link w:val="EncabezadoCar"/>
    <w:uiPriority w:val="99"/>
    <w:rsid w:val="00F55E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F55EB1"/>
    <w:pPr>
      <w:tabs>
        <w:tab w:val="center" w:pos="4252"/>
        <w:tab w:val="right" w:pos="8504"/>
      </w:tabs>
    </w:pPr>
  </w:style>
  <w:style w:type="paragraph" w:customStyle="1" w:styleId="TituloPrincipla">
    <w:name w:val="Titulo Principla"/>
    <w:basedOn w:val="Normal"/>
    <w:rsid w:val="008B3189"/>
    <w:pPr>
      <w:jc w:val="center"/>
    </w:pPr>
    <w:rPr>
      <w:b/>
      <w:sz w:val="28"/>
      <w:szCs w:val="28"/>
    </w:rPr>
  </w:style>
  <w:style w:type="table" w:styleId="Tablaconcuadrcula">
    <w:name w:val="Table Grid"/>
    <w:basedOn w:val="Tablanormal"/>
    <w:uiPriority w:val="39"/>
    <w:rsid w:val="00D10F87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716374"/>
  </w:style>
  <w:style w:type="character" w:styleId="Refdenotaalpie">
    <w:name w:val="footnote reference"/>
    <w:semiHidden/>
    <w:rsid w:val="00716374"/>
    <w:rPr>
      <w:vertAlign w:val="superscript"/>
    </w:rPr>
  </w:style>
  <w:style w:type="paragraph" w:customStyle="1" w:styleId="Tituloformato">
    <w:name w:val="Titulo_formato"/>
    <w:basedOn w:val="TituloPrincipla"/>
    <w:rsid w:val="00EB793A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jc w:val="left"/>
    </w:pPr>
    <w:rPr>
      <w:rFonts w:ascii="Verdana" w:hAnsi="Verdana"/>
      <w:sz w:val="36"/>
      <w:szCs w:val="36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EB793A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paragraph" w:customStyle="1" w:styleId="EstiloEstiloTituloPrinciplaIzquierdaSuperiorSencilloAutom">
    <w:name w:val="Estilo Estilo Titulo Principla + Izquierda Superior: (Sencillo Autom..."/>
    <w:basedOn w:val="EstiloTituloPrinciplaIzquierdaSuperiorSencilloAutomtico"/>
    <w:rsid w:val="00CB6304"/>
    <w:pPr>
      <w:shd w:val="clear" w:color="auto" w:fill="F3F3F3"/>
    </w:pPr>
    <w:rPr>
      <w:sz w:val="40"/>
    </w:rPr>
  </w:style>
  <w:style w:type="character" w:styleId="Nmerodepgina">
    <w:name w:val="page number"/>
    <w:basedOn w:val="Fuentedeprrafopredeter"/>
    <w:rsid w:val="002E6F3F"/>
  </w:style>
  <w:style w:type="character" w:styleId="Refdecomentario">
    <w:name w:val="annotation reference"/>
    <w:rsid w:val="00E506A9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506A9"/>
    <w:rPr>
      <w:rFonts w:cs="Arial"/>
      <w:b/>
      <w:bCs/>
    </w:rPr>
  </w:style>
  <w:style w:type="character" w:customStyle="1" w:styleId="TextocomentarioCar">
    <w:name w:val="Texto comentario Car"/>
    <w:link w:val="Textocomentario"/>
    <w:semiHidden/>
    <w:rsid w:val="00E506A9"/>
    <w:rPr>
      <w:rFonts w:ascii="Arial" w:hAnsi="Arial"/>
      <w:lang w:val="es-ES" w:eastAsia="es-ES"/>
    </w:rPr>
  </w:style>
  <w:style w:type="character" w:customStyle="1" w:styleId="AsuntodelcomentarioCar">
    <w:name w:val="Asunto del comentario Car"/>
    <w:link w:val="Asuntodelcomentario"/>
    <w:rsid w:val="00E506A9"/>
    <w:rPr>
      <w:rFonts w:ascii="Arial" w:hAnsi="Arial" w:cs="Arial"/>
      <w:b/>
      <w:bCs/>
      <w:lang w:val="es-ES" w:eastAsia="es-ES"/>
    </w:rPr>
  </w:style>
  <w:style w:type="paragraph" w:styleId="Textodeglobo">
    <w:name w:val="Balloon Text"/>
    <w:basedOn w:val="Normal"/>
    <w:link w:val="TextodegloboCar"/>
    <w:rsid w:val="00E506A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506A9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link w:val="Encabezado"/>
    <w:uiPriority w:val="99"/>
    <w:rsid w:val="00287CA4"/>
    <w:rPr>
      <w:rFonts w:ascii="Arial" w:hAnsi="Arial" w:cs="Arial"/>
      <w:lang w:val="es-ES" w:eastAsia="es-ES"/>
    </w:rPr>
  </w:style>
  <w:style w:type="character" w:customStyle="1" w:styleId="PiedepginaCar">
    <w:name w:val="Pie de página Car"/>
    <w:link w:val="Piedepgina"/>
    <w:rsid w:val="00287CA4"/>
    <w:rPr>
      <w:rFonts w:ascii="Arial" w:hAnsi="Arial" w:cs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casalla\Datos%20de%20programa\Microsoft\Plantillas\dept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depto</Template>
  <TotalTime>341</TotalTime>
  <Pages>4</Pages>
  <Words>1047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EDU</Company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rcasalla</dc:creator>
  <cp:keywords/>
  <dc:description/>
  <cp:lastModifiedBy>juanpablo barriga</cp:lastModifiedBy>
  <cp:revision>6</cp:revision>
  <cp:lastPrinted>2004-06-30T14:22:00Z</cp:lastPrinted>
  <dcterms:created xsi:type="dcterms:W3CDTF">2018-11-22T20:47:00Z</dcterms:created>
  <dcterms:modified xsi:type="dcterms:W3CDTF">2020-02-18T03:36:00Z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133136346</vt:i4>
  </property>
  <property fmtid="{D5CDD505-2E9C-101B-9397-08002B2CF9AE}" pid="3" name="_EmailSubject">
    <vt:lpwstr>FMT-RequerimientoFuncional.doc</vt:lpwstr>
  </property>
  <property fmtid="{D5CDD505-2E9C-101B-9397-08002B2CF9AE}" pid="4" name="_AuthorEmail">
    <vt:lpwstr>rcasalla@uniandes.edu.co</vt:lpwstr>
  </property>
  <property fmtid="{D5CDD505-2E9C-101B-9397-08002B2CF9AE}" pid="5" name="_AuthorEmailDisplayName">
    <vt:lpwstr>Rubby Casallas</vt:lpwstr>
  </property>
  <property fmtid="{D5CDD505-2E9C-101B-9397-08002B2CF9AE}" pid="6" name="_ReviewingToolsShownOnce">
    <vt:lpwstr/>
  </property>
</Properties>
</file>